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821599</wp:posOffset>
            </wp:positionH>
            <wp:positionV relativeFrom="page">
              <wp:posOffset>388620</wp:posOffset>
            </wp:positionV>
            <wp:extent cx="1240971"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1240971" cy="868680"/>
                    </a:xfrm>
                    <a:prstGeom prst="rect">
                      <a:avLst/>
                    </a:prstGeom>
                    <a:solidFill>
                      <a:srgbClr val="FFFFFF"/>
                    </a:solidFill>
                    <a:ln w="9525">
                      <a:noFill/>
                      <a:miter lim="800000"/>
                      <a:headEnd/>
                      <a:tailEnd/>
                    </a:ln>
                  </pic:spPr>
                </pic:pic>
              </a:graphicData>
            </a:graphic>
          </wp:anchor>
        </w:drawing>
      </w:r>
      <w:r w:rsidRPr="00892B0D">
        <w:t xml:space="preserve"> </w:t>
      </w:r>
    </w:p>
    <w:p w:rsidR="00892B0D" w:rsidRPr="00892B0D" w:rsidRDefault="007E5F8F" w:rsidP="00A02A6B">
      <w:pPr>
        <w:pStyle w:val="Title"/>
        <w:jc w:val="center"/>
      </w:pPr>
      <w:r>
        <w:t xml:space="preserve">             </w:t>
      </w:r>
      <w:r w:rsidR="0025757E">
        <w:t xml:space="preserve">  </w:t>
      </w:r>
      <w:r w:rsidR="003D2487">
        <w:t>Pac-Man</w:t>
      </w:r>
    </w:p>
    <w:p w:rsidR="00D226F9" w:rsidRDefault="00485C66" w:rsidP="00D226F9">
      <w:pPr>
        <w:spacing w:after="0"/>
        <w:rPr>
          <w:rFonts w:ascii="Arial" w:hAnsi="Arial" w:cs="Arial"/>
          <w:b/>
          <w:color w:val="365F91" w:themeColor="accent1" w:themeShade="BF"/>
          <w:sz w:val="36"/>
          <w:szCs w:val="36"/>
        </w:rPr>
      </w:pPr>
      <w:r w:rsidRPr="00485C66">
        <w:rPr>
          <w:rFonts w:ascii="Arial" w:hAnsi="Arial" w:cs="Arial"/>
          <w:b/>
          <w:color w:val="365F91" w:themeColor="accent1" w:themeShade="BF"/>
          <w:sz w:val="36"/>
          <w:szCs w:val="36"/>
        </w:rPr>
        <w:t>Table of Contents</w:t>
      </w:r>
    </w:p>
    <w:p w:rsidR="00475AFD" w:rsidRDefault="00CE711A">
      <w:pPr>
        <w:pStyle w:val="TOC1"/>
        <w:rPr>
          <w:rFonts w:asciiTheme="minorHAnsi" w:eastAsiaTheme="minorEastAsia" w:hAnsiTheme="minorHAnsi" w:cstheme="minorBidi"/>
          <w:noProof/>
          <w:kern w:val="0"/>
          <w:sz w:val="22"/>
          <w:szCs w:val="22"/>
        </w:rPr>
      </w:pPr>
      <w:r>
        <w:rPr>
          <w:rFonts w:ascii="Arial" w:hAnsi="Arial" w:cs="Arial"/>
          <w:b/>
          <w:color w:val="365F91" w:themeColor="accent1" w:themeShade="BF"/>
          <w:sz w:val="36"/>
          <w:szCs w:val="36"/>
        </w:rPr>
        <w:fldChar w:fldCharType="begin"/>
      </w:r>
      <w:r w:rsidR="00D462B5">
        <w:rPr>
          <w:rFonts w:ascii="Arial" w:hAnsi="Arial" w:cs="Arial"/>
          <w:b/>
          <w:color w:val="365F91" w:themeColor="accent1" w:themeShade="BF"/>
          <w:sz w:val="36"/>
          <w:szCs w:val="36"/>
        </w:rPr>
        <w:instrText xml:space="preserve"> TOC \o "1-3" \h \z \u </w:instrText>
      </w:r>
      <w:r>
        <w:rPr>
          <w:rFonts w:ascii="Arial" w:hAnsi="Arial" w:cs="Arial"/>
          <w:b/>
          <w:color w:val="365F91" w:themeColor="accent1" w:themeShade="BF"/>
          <w:sz w:val="36"/>
          <w:szCs w:val="36"/>
        </w:rPr>
        <w:fldChar w:fldCharType="separate"/>
      </w:r>
      <w:hyperlink w:anchor="_Toc383769544" w:history="1">
        <w:r w:rsidR="00475AFD" w:rsidRPr="0007372C">
          <w:rPr>
            <w:rStyle w:val="Hyperlink"/>
            <w:noProof/>
          </w:rPr>
          <w:t>Overview</w:t>
        </w:r>
        <w:r w:rsidR="00475AFD">
          <w:rPr>
            <w:noProof/>
            <w:webHidden/>
          </w:rPr>
          <w:tab/>
        </w:r>
        <w:r w:rsidR="00475AFD">
          <w:rPr>
            <w:noProof/>
            <w:webHidden/>
          </w:rPr>
          <w:fldChar w:fldCharType="begin"/>
        </w:r>
        <w:r w:rsidR="00475AFD">
          <w:rPr>
            <w:noProof/>
            <w:webHidden/>
          </w:rPr>
          <w:instrText xml:space="preserve"> PAGEREF _Toc383769544 \h </w:instrText>
        </w:r>
        <w:r w:rsidR="00475AFD">
          <w:rPr>
            <w:noProof/>
            <w:webHidden/>
          </w:rPr>
        </w:r>
        <w:r w:rsidR="00475AFD">
          <w:rPr>
            <w:noProof/>
            <w:webHidden/>
          </w:rPr>
          <w:fldChar w:fldCharType="separate"/>
        </w:r>
        <w:r w:rsidR="00475AFD">
          <w:rPr>
            <w:noProof/>
            <w:webHidden/>
          </w:rPr>
          <w:t>1</w:t>
        </w:r>
        <w:r w:rsidR="00475AFD">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45" w:history="1">
        <w:r w:rsidRPr="0007372C">
          <w:rPr>
            <w:rStyle w:val="Hyperlink"/>
            <w:noProof/>
          </w:rPr>
          <w:t>Game terms</w:t>
        </w:r>
        <w:r>
          <w:rPr>
            <w:noProof/>
            <w:webHidden/>
          </w:rPr>
          <w:tab/>
        </w:r>
        <w:r>
          <w:rPr>
            <w:noProof/>
            <w:webHidden/>
          </w:rPr>
          <w:fldChar w:fldCharType="begin"/>
        </w:r>
        <w:r>
          <w:rPr>
            <w:noProof/>
            <w:webHidden/>
          </w:rPr>
          <w:instrText xml:space="preserve"> PAGEREF _Toc383769545 \h </w:instrText>
        </w:r>
        <w:r>
          <w:rPr>
            <w:noProof/>
            <w:webHidden/>
          </w:rPr>
        </w:r>
        <w:r>
          <w:rPr>
            <w:noProof/>
            <w:webHidden/>
          </w:rPr>
          <w:fldChar w:fldCharType="separate"/>
        </w:r>
        <w:r>
          <w:rPr>
            <w:noProof/>
            <w:webHidden/>
          </w:rPr>
          <w:t>1</w:t>
        </w:r>
        <w:r>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46" w:history="1">
        <w:r w:rsidRPr="0007372C">
          <w:rPr>
            <w:rStyle w:val="Hyperlink"/>
            <w:noProof/>
          </w:rPr>
          <w:t>Before you start!</w:t>
        </w:r>
        <w:r>
          <w:rPr>
            <w:noProof/>
            <w:webHidden/>
          </w:rPr>
          <w:tab/>
        </w:r>
        <w:r>
          <w:rPr>
            <w:noProof/>
            <w:webHidden/>
          </w:rPr>
          <w:fldChar w:fldCharType="begin"/>
        </w:r>
        <w:r>
          <w:rPr>
            <w:noProof/>
            <w:webHidden/>
          </w:rPr>
          <w:instrText xml:space="preserve"> PAGEREF _Toc383769546 \h </w:instrText>
        </w:r>
        <w:r>
          <w:rPr>
            <w:noProof/>
            <w:webHidden/>
          </w:rPr>
        </w:r>
        <w:r>
          <w:rPr>
            <w:noProof/>
            <w:webHidden/>
          </w:rPr>
          <w:fldChar w:fldCharType="separate"/>
        </w:r>
        <w:r>
          <w:rPr>
            <w:noProof/>
            <w:webHidden/>
          </w:rPr>
          <w:t>2</w:t>
        </w:r>
        <w:r>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47" w:history="1">
        <w:r w:rsidRPr="0007372C">
          <w:rPr>
            <w:rStyle w:val="Hyperlink"/>
            <w:noProof/>
          </w:rPr>
          <w:t>Part 1 – Player</w:t>
        </w:r>
        <w:r>
          <w:rPr>
            <w:noProof/>
            <w:webHidden/>
          </w:rPr>
          <w:tab/>
        </w:r>
        <w:r>
          <w:rPr>
            <w:noProof/>
            <w:webHidden/>
          </w:rPr>
          <w:fldChar w:fldCharType="begin"/>
        </w:r>
        <w:r>
          <w:rPr>
            <w:noProof/>
            <w:webHidden/>
          </w:rPr>
          <w:instrText xml:space="preserve"> PAGEREF _Toc383769547 \h </w:instrText>
        </w:r>
        <w:r>
          <w:rPr>
            <w:noProof/>
            <w:webHidden/>
          </w:rPr>
        </w:r>
        <w:r>
          <w:rPr>
            <w:noProof/>
            <w:webHidden/>
          </w:rPr>
          <w:fldChar w:fldCharType="separate"/>
        </w:r>
        <w:r>
          <w:rPr>
            <w:noProof/>
            <w:webHidden/>
          </w:rPr>
          <w:t>2</w:t>
        </w:r>
        <w:r>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48" w:history="1">
        <w:r w:rsidRPr="0007372C">
          <w:rPr>
            <w:rStyle w:val="Hyperlink"/>
            <w:noProof/>
          </w:rPr>
          <w:t>Part 2 – Ghost</w:t>
        </w:r>
        <w:r>
          <w:rPr>
            <w:noProof/>
            <w:webHidden/>
          </w:rPr>
          <w:tab/>
        </w:r>
        <w:r>
          <w:rPr>
            <w:noProof/>
            <w:webHidden/>
          </w:rPr>
          <w:fldChar w:fldCharType="begin"/>
        </w:r>
        <w:r>
          <w:rPr>
            <w:noProof/>
            <w:webHidden/>
          </w:rPr>
          <w:instrText xml:space="preserve"> PAGEREF _Toc383769548 \h </w:instrText>
        </w:r>
        <w:r>
          <w:rPr>
            <w:noProof/>
            <w:webHidden/>
          </w:rPr>
        </w:r>
        <w:r>
          <w:rPr>
            <w:noProof/>
            <w:webHidden/>
          </w:rPr>
          <w:fldChar w:fldCharType="separate"/>
        </w:r>
        <w:r>
          <w:rPr>
            <w:noProof/>
            <w:webHidden/>
          </w:rPr>
          <w:t>4</w:t>
        </w:r>
        <w:r>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49" w:history="1">
        <w:r w:rsidRPr="0007372C">
          <w:rPr>
            <w:rStyle w:val="Hyperlink"/>
            <w:noProof/>
          </w:rPr>
          <w:t>Part 3 – Collision</w:t>
        </w:r>
        <w:r>
          <w:rPr>
            <w:noProof/>
            <w:webHidden/>
          </w:rPr>
          <w:tab/>
        </w:r>
        <w:r>
          <w:rPr>
            <w:noProof/>
            <w:webHidden/>
          </w:rPr>
          <w:fldChar w:fldCharType="begin"/>
        </w:r>
        <w:r>
          <w:rPr>
            <w:noProof/>
            <w:webHidden/>
          </w:rPr>
          <w:instrText xml:space="preserve"> PAGEREF _Toc383769549 \h </w:instrText>
        </w:r>
        <w:r>
          <w:rPr>
            <w:noProof/>
            <w:webHidden/>
          </w:rPr>
        </w:r>
        <w:r>
          <w:rPr>
            <w:noProof/>
            <w:webHidden/>
          </w:rPr>
          <w:fldChar w:fldCharType="separate"/>
        </w:r>
        <w:r>
          <w:rPr>
            <w:noProof/>
            <w:webHidden/>
          </w:rPr>
          <w:t>6</w:t>
        </w:r>
        <w:r>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50" w:history="1">
        <w:r w:rsidRPr="0007372C">
          <w:rPr>
            <w:rStyle w:val="Hyperlink"/>
            <w:noProof/>
          </w:rPr>
          <w:t>Testing</w:t>
        </w:r>
        <w:r>
          <w:rPr>
            <w:noProof/>
            <w:webHidden/>
          </w:rPr>
          <w:tab/>
        </w:r>
        <w:r>
          <w:rPr>
            <w:noProof/>
            <w:webHidden/>
          </w:rPr>
          <w:fldChar w:fldCharType="begin"/>
        </w:r>
        <w:r>
          <w:rPr>
            <w:noProof/>
            <w:webHidden/>
          </w:rPr>
          <w:instrText xml:space="preserve"> PAGEREF _Toc383769550 \h </w:instrText>
        </w:r>
        <w:r>
          <w:rPr>
            <w:noProof/>
            <w:webHidden/>
          </w:rPr>
        </w:r>
        <w:r>
          <w:rPr>
            <w:noProof/>
            <w:webHidden/>
          </w:rPr>
          <w:fldChar w:fldCharType="separate"/>
        </w:r>
        <w:r>
          <w:rPr>
            <w:noProof/>
            <w:webHidden/>
          </w:rPr>
          <w:t>8</w:t>
        </w:r>
        <w:r>
          <w:rPr>
            <w:noProof/>
            <w:webHidden/>
          </w:rPr>
          <w:fldChar w:fldCharType="end"/>
        </w:r>
      </w:hyperlink>
    </w:p>
    <w:p w:rsidR="00475AFD" w:rsidRDefault="00475AFD">
      <w:pPr>
        <w:pStyle w:val="TOC1"/>
        <w:rPr>
          <w:rFonts w:asciiTheme="minorHAnsi" w:eastAsiaTheme="minorEastAsia" w:hAnsiTheme="minorHAnsi" w:cstheme="minorBidi"/>
          <w:noProof/>
          <w:kern w:val="0"/>
          <w:sz w:val="22"/>
          <w:szCs w:val="22"/>
        </w:rPr>
      </w:pPr>
      <w:hyperlink w:anchor="_Toc383769551" w:history="1">
        <w:r w:rsidRPr="0007372C">
          <w:rPr>
            <w:rStyle w:val="Hyperlink"/>
            <w:noProof/>
          </w:rPr>
          <w:t>Extra</w:t>
        </w:r>
        <w:r>
          <w:rPr>
            <w:noProof/>
            <w:webHidden/>
          </w:rPr>
          <w:tab/>
        </w:r>
        <w:r>
          <w:rPr>
            <w:noProof/>
            <w:webHidden/>
          </w:rPr>
          <w:fldChar w:fldCharType="begin"/>
        </w:r>
        <w:r>
          <w:rPr>
            <w:noProof/>
            <w:webHidden/>
          </w:rPr>
          <w:instrText xml:space="preserve"> PAGEREF _Toc383769551 \h </w:instrText>
        </w:r>
        <w:r>
          <w:rPr>
            <w:noProof/>
            <w:webHidden/>
          </w:rPr>
        </w:r>
        <w:r>
          <w:rPr>
            <w:noProof/>
            <w:webHidden/>
          </w:rPr>
          <w:fldChar w:fldCharType="separate"/>
        </w:r>
        <w:r>
          <w:rPr>
            <w:noProof/>
            <w:webHidden/>
          </w:rPr>
          <w:t>8</w:t>
        </w:r>
        <w:r>
          <w:rPr>
            <w:noProof/>
            <w:webHidden/>
          </w:rPr>
          <w:fldChar w:fldCharType="end"/>
        </w:r>
      </w:hyperlink>
    </w:p>
    <w:p w:rsidR="00485C66" w:rsidRDefault="00CE711A" w:rsidP="00D462B5">
      <w:pPr>
        <w:pStyle w:val="TOC1"/>
        <w:rPr>
          <w:rFonts w:ascii="Arial" w:hAnsi="Arial" w:cs="Arial"/>
          <w:b/>
          <w:color w:val="365F91" w:themeColor="accent1" w:themeShade="BF"/>
          <w:sz w:val="36"/>
          <w:szCs w:val="36"/>
        </w:rPr>
      </w:pPr>
      <w:r>
        <w:rPr>
          <w:rFonts w:ascii="Arial" w:hAnsi="Arial" w:cs="Arial"/>
          <w:b/>
          <w:color w:val="365F91" w:themeColor="accent1" w:themeShade="BF"/>
          <w:sz w:val="36"/>
          <w:szCs w:val="36"/>
        </w:rPr>
        <w:fldChar w:fldCharType="end"/>
      </w:r>
    </w:p>
    <w:p w:rsidR="00892B0D" w:rsidRDefault="00892B0D" w:rsidP="00892B0D">
      <w:pPr>
        <w:pStyle w:val="Heading1"/>
        <w:rPr>
          <w:sz w:val="36"/>
          <w:szCs w:val="36"/>
        </w:rPr>
      </w:pPr>
      <w:bookmarkStart w:id="0" w:name="_Toc231200075"/>
      <w:bookmarkStart w:id="1" w:name="_Toc383769544"/>
      <w:r>
        <w:rPr>
          <w:sz w:val="36"/>
          <w:szCs w:val="36"/>
        </w:rPr>
        <w:t>Overview</w:t>
      </w:r>
      <w:bookmarkEnd w:id="0"/>
      <w:bookmarkEnd w:id="1"/>
    </w:p>
    <w:p w:rsidR="00BC2C27" w:rsidRDefault="004147D4" w:rsidP="009548DB">
      <w:pPr>
        <w:pStyle w:val="TOC1"/>
        <w:spacing w:before="0"/>
        <w:rPr>
          <w:rFonts w:eastAsia="ＭＳ 明朝" w:cs="Times New Roman"/>
          <w:lang w:eastAsia="ar-SA"/>
        </w:rPr>
      </w:pPr>
      <w:r>
        <w:rPr>
          <w:rFonts w:eastAsia="ＭＳ 明朝" w:cs="Times New Roman"/>
          <w:lang w:eastAsia="ar-SA"/>
        </w:rPr>
        <w:t>M</w:t>
      </w:r>
      <w:r w:rsidR="00D4195F">
        <w:rPr>
          <w:rFonts w:eastAsia="ＭＳ 明朝" w:cs="Times New Roman"/>
          <w:lang w:eastAsia="ar-SA"/>
        </w:rPr>
        <w:t>ak</w:t>
      </w:r>
      <w:r>
        <w:rPr>
          <w:rFonts w:eastAsia="ＭＳ 明朝" w:cs="Times New Roman"/>
          <w:lang w:eastAsia="ar-SA"/>
        </w:rPr>
        <w:t>e</w:t>
      </w:r>
      <w:r w:rsidR="00D4195F">
        <w:rPr>
          <w:rFonts w:eastAsia="ＭＳ 明朝" w:cs="Times New Roman"/>
          <w:lang w:eastAsia="ar-SA"/>
        </w:rPr>
        <w:t xml:space="preserve"> </w:t>
      </w:r>
      <w:r w:rsidR="008D3A13">
        <w:rPr>
          <w:rFonts w:eastAsia="ＭＳ 明朝" w:cs="Times New Roman"/>
          <w:lang w:eastAsia="ar-SA"/>
        </w:rPr>
        <w:t xml:space="preserve">a simplified </w:t>
      </w:r>
      <w:r w:rsidR="009A355D">
        <w:rPr>
          <w:rFonts w:eastAsia="ＭＳ 明朝" w:cs="Times New Roman"/>
          <w:lang w:eastAsia="ar-SA"/>
        </w:rPr>
        <w:t>version</w:t>
      </w:r>
      <w:r w:rsidR="003D2487">
        <w:rPr>
          <w:rFonts w:eastAsia="ＭＳ 明朝" w:cs="Times New Roman"/>
          <w:lang w:eastAsia="ar-SA"/>
        </w:rPr>
        <w:t xml:space="preserve"> of turn-</w:t>
      </w:r>
      <w:r w:rsidR="008D3A13">
        <w:rPr>
          <w:rFonts w:eastAsia="ＭＳ 明朝" w:cs="Times New Roman"/>
          <w:lang w:eastAsia="ar-SA"/>
        </w:rPr>
        <w:t xml:space="preserve">based </w:t>
      </w:r>
      <w:r w:rsidR="003D2487">
        <w:rPr>
          <w:rFonts w:eastAsia="ＭＳ 明朝" w:cs="Times New Roman"/>
          <w:lang w:eastAsia="ar-SA"/>
        </w:rPr>
        <w:t>Pac-Man</w:t>
      </w:r>
      <w:r w:rsidR="008D3A13">
        <w:rPr>
          <w:rFonts w:eastAsia="ＭＳ 明朝" w:cs="Times New Roman"/>
          <w:lang w:eastAsia="ar-SA"/>
        </w:rPr>
        <w:t>.</w:t>
      </w:r>
    </w:p>
    <w:p w:rsidR="00704F8E" w:rsidRDefault="00704F8E" w:rsidP="009548DB">
      <w:pPr>
        <w:pStyle w:val="TOC1"/>
        <w:spacing w:before="0"/>
        <w:rPr>
          <w:rFonts w:eastAsia="ＭＳ 明朝" w:cs="Times New Roman"/>
          <w:lang w:eastAsia="ar-SA"/>
        </w:rPr>
      </w:pPr>
    </w:p>
    <w:p w:rsidR="00D4195F" w:rsidRDefault="005D3E61" w:rsidP="009548DB">
      <w:pPr>
        <w:pStyle w:val="TOC1"/>
        <w:spacing w:before="0"/>
        <w:rPr>
          <w:rFonts w:eastAsia="ＭＳ 明朝" w:cs="Times New Roman"/>
          <w:lang w:eastAsia="ar-SA"/>
        </w:rPr>
      </w:pPr>
      <w:r>
        <w:rPr>
          <w:rFonts w:eastAsia="ＭＳ 明朝" w:cs="Times New Roman"/>
          <w:lang w:eastAsia="ar-SA"/>
        </w:rPr>
        <w:t>The Visual Studio solution and project have already been created for you. Open the file named "</w:t>
      </w:r>
      <w:r w:rsidR="003D2487" w:rsidRPr="003D2487">
        <w:rPr>
          <w:rFonts w:eastAsia="ＭＳ 明朝" w:cs="Times New Roman"/>
          <w:i/>
          <w:lang w:eastAsia="ar-SA"/>
        </w:rPr>
        <w:t>Pacman</w:t>
      </w:r>
      <w:r w:rsidRPr="005D3E61">
        <w:rPr>
          <w:rFonts w:eastAsia="ＭＳ 明朝" w:cs="Times New Roman"/>
          <w:i/>
          <w:lang w:eastAsia="ar-SA"/>
        </w:rPr>
        <w:t>.sln</w:t>
      </w:r>
      <w:r>
        <w:rPr>
          <w:rFonts w:eastAsia="ＭＳ 明朝" w:cs="Times New Roman"/>
          <w:lang w:eastAsia="ar-SA"/>
        </w:rPr>
        <w:t xml:space="preserve">". Within the project, there are </w:t>
      </w:r>
      <w:r w:rsidR="0029387C">
        <w:rPr>
          <w:rFonts w:eastAsia="ＭＳ 明朝" w:cs="Times New Roman"/>
          <w:lang w:eastAsia="ar-SA"/>
        </w:rPr>
        <w:t>8</w:t>
      </w:r>
      <w:r w:rsidR="00997F97">
        <w:rPr>
          <w:rFonts w:eastAsia="ＭＳ 明朝" w:cs="Times New Roman"/>
          <w:lang w:eastAsia="ar-SA"/>
        </w:rPr>
        <w:t xml:space="preserve"> files: </w:t>
      </w:r>
      <w:r w:rsidR="0029387C">
        <w:rPr>
          <w:rFonts w:eastAsia="ＭＳ 明朝" w:cs="Times New Roman"/>
          <w:lang w:eastAsia="ar-SA"/>
        </w:rPr>
        <w:t>"</w:t>
      </w:r>
      <w:proofErr w:type="spellStart"/>
      <w:r w:rsidR="0029387C">
        <w:rPr>
          <w:rFonts w:eastAsia="ＭＳ 明朝" w:cs="Times New Roman"/>
          <w:i/>
          <w:lang w:eastAsia="ar-SA"/>
        </w:rPr>
        <w:t>Console.h</w:t>
      </w:r>
      <w:proofErr w:type="spellEnd"/>
      <w:r w:rsidR="0029387C">
        <w:rPr>
          <w:rFonts w:eastAsia="ＭＳ 明朝" w:cs="Times New Roman"/>
          <w:lang w:eastAsia="ar-SA"/>
        </w:rPr>
        <w:t>", "</w:t>
      </w:r>
      <w:r w:rsidR="0029387C">
        <w:rPr>
          <w:rFonts w:eastAsia="ＭＳ 明朝" w:cs="Times New Roman"/>
          <w:i/>
          <w:lang w:eastAsia="ar-SA"/>
        </w:rPr>
        <w:t>Console.cpp</w:t>
      </w:r>
      <w:r w:rsidR="0029387C">
        <w:rPr>
          <w:rFonts w:eastAsia="ＭＳ 明朝" w:cs="Times New Roman"/>
          <w:lang w:eastAsia="ar-SA"/>
        </w:rPr>
        <w:t xml:space="preserve">", </w:t>
      </w:r>
      <w:r>
        <w:rPr>
          <w:rFonts w:eastAsia="ＭＳ 明朝" w:cs="Times New Roman"/>
          <w:lang w:eastAsia="ar-SA"/>
        </w:rPr>
        <w:t>"</w:t>
      </w:r>
      <w:proofErr w:type="spellStart"/>
      <w:r>
        <w:rPr>
          <w:rFonts w:eastAsia="ＭＳ 明朝" w:cs="Times New Roman"/>
          <w:i/>
          <w:lang w:eastAsia="ar-SA"/>
        </w:rPr>
        <w:t>globals.h</w:t>
      </w:r>
      <w:proofErr w:type="spellEnd"/>
      <w:r>
        <w:rPr>
          <w:rFonts w:eastAsia="ＭＳ 明朝" w:cs="Times New Roman"/>
          <w:lang w:eastAsia="ar-SA"/>
        </w:rPr>
        <w:t>", "</w:t>
      </w:r>
      <w:proofErr w:type="spellStart"/>
      <w:r>
        <w:rPr>
          <w:rFonts w:eastAsia="ＭＳ 明朝" w:cs="Times New Roman"/>
          <w:i/>
          <w:lang w:eastAsia="ar-SA"/>
        </w:rPr>
        <w:t>Player.h</w:t>
      </w:r>
      <w:proofErr w:type="spellEnd"/>
      <w:r>
        <w:rPr>
          <w:rFonts w:eastAsia="ＭＳ 明朝" w:cs="Times New Roman"/>
          <w:lang w:eastAsia="ar-SA"/>
        </w:rPr>
        <w:t>", "</w:t>
      </w:r>
      <w:r>
        <w:rPr>
          <w:rFonts w:eastAsia="ＭＳ 明朝" w:cs="Times New Roman"/>
          <w:i/>
          <w:lang w:eastAsia="ar-SA"/>
        </w:rPr>
        <w:t>Player.cpp</w:t>
      </w:r>
      <w:r>
        <w:rPr>
          <w:rFonts w:eastAsia="ＭＳ 明朝" w:cs="Times New Roman"/>
          <w:lang w:eastAsia="ar-SA"/>
        </w:rPr>
        <w:t>", "</w:t>
      </w:r>
      <w:proofErr w:type="spellStart"/>
      <w:r>
        <w:rPr>
          <w:rFonts w:eastAsia="ＭＳ 明朝" w:cs="Times New Roman"/>
          <w:i/>
          <w:lang w:eastAsia="ar-SA"/>
        </w:rPr>
        <w:t>Ghost.h</w:t>
      </w:r>
      <w:proofErr w:type="spellEnd"/>
      <w:r>
        <w:rPr>
          <w:rFonts w:eastAsia="ＭＳ 明朝" w:cs="Times New Roman"/>
          <w:lang w:eastAsia="ar-SA"/>
        </w:rPr>
        <w:t>", "</w:t>
      </w:r>
      <w:r>
        <w:rPr>
          <w:rFonts w:eastAsia="ＭＳ 明朝" w:cs="Times New Roman"/>
          <w:i/>
          <w:lang w:eastAsia="ar-SA"/>
        </w:rPr>
        <w:t>Ghost.cpp</w:t>
      </w:r>
      <w:r w:rsidR="003D2487">
        <w:rPr>
          <w:rFonts w:eastAsia="ＭＳ 明朝" w:cs="Times New Roman"/>
          <w:lang w:eastAsia="ar-SA"/>
        </w:rPr>
        <w:t xml:space="preserve">" </w:t>
      </w:r>
      <w:r>
        <w:rPr>
          <w:rFonts w:eastAsia="ＭＳ 明朝" w:cs="Times New Roman"/>
          <w:lang w:eastAsia="ar-SA"/>
        </w:rPr>
        <w:t>and "</w:t>
      </w:r>
      <w:r>
        <w:rPr>
          <w:rFonts w:eastAsia="ＭＳ 明朝" w:cs="Times New Roman"/>
          <w:i/>
          <w:lang w:eastAsia="ar-SA"/>
        </w:rPr>
        <w:t>main.cpp</w:t>
      </w:r>
      <w:r>
        <w:rPr>
          <w:rFonts w:eastAsia="ＭＳ 明朝" w:cs="Times New Roman"/>
          <w:lang w:eastAsia="ar-SA"/>
        </w:rPr>
        <w:t>" files.</w:t>
      </w:r>
    </w:p>
    <w:p w:rsidR="001922FE" w:rsidRDefault="001922FE" w:rsidP="001922FE">
      <w:pPr>
        <w:pStyle w:val="Heading1"/>
        <w:rPr>
          <w:sz w:val="36"/>
          <w:szCs w:val="36"/>
        </w:rPr>
      </w:pPr>
      <w:bookmarkStart w:id="2" w:name="_Toc383769545"/>
      <w:r>
        <w:rPr>
          <w:sz w:val="36"/>
          <w:szCs w:val="36"/>
        </w:rPr>
        <w:t>Game terms</w:t>
      </w:r>
      <w:bookmarkEnd w:id="2"/>
    </w:p>
    <w:p w:rsidR="00762904" w:rsidRDefault="00762904" w:rsidP="009548DB">
      <w:pPr>
        <w:pStyle w:val="NormalWeb"/>
        <w:numPr>
          <w:ilvl w:val="0"/>
          <w:numId w:val="3"/>
        </w:numPr>
        <w:spacing w:before="0" w:beforeAutospacing="0" w:after="0"/>
      </w:pPr>
      <w:r>
        <w:t xml:space="preserve">Good reference video of </w:t>
      </w:r>
      <w:r w:rsidR="003D2487">
        <w:t>Pac-Man</w:t>
      </w:r>
      <w:r>
        <w:t xml:space="preserve">’s </w:t>
      </w:r>
      <w:proofErr w:type="spellStart"/>
      <w:r>
        <w:t>gameplay</w:t>
      </w:r>
      <w:proofErr w:type="spellEnd"/>
      <w:r>
        <w:t xml:space="preserve">: </w:t>
      </w:r>
      <w:hyperlink r:id="rId9" w:history="1">
        <w:r w:rsidRPr="00762904">
          <w:rPr>
            <w:rStyle w:val="Hyperlink"/>
          </w:rPr>
          <w:t>https://www.youtube.com/watch?v=uswzriFIf_k</w:t>
        </w:r>
      </w:hyperlink>
    </w:p>
    <w:p w:rsidR="00762904" w:rsidRDefault="00762904" w:rsidP="009548DB">
      <w:pPr>
        <w:pStyle w:val="NormalWeb"/>
        <w:numPr>
          <w:ilvl w:val="0"/>
          <w:numId w:val="3"/>
        </w:numPr>
        <w:spacing w:before="0" w:beforeAutospacing="0" w:after="0"/>
      </w:pPr>
      <w:r>
        <w:t xml:space="preserve">Maze – collision that keeps the </w:t>
      </w:r>
      <w:r w:rsidR="008C4A56">
        <w:t>p</w:t>
      </w:r>
      <w:r>
        <w:t>layer within the level.</w:t>
      </w:r>
    </w:p>
    <w:p w:rsidR="00762904" w:rsidRDefault="00762904" w:rsidP="009548DB">
      <w:pPr>
        <w:pStyle w:val="NormalWeb"/>
        <w:numPr>
          <w:ilvl w:val="0"/>
          <w:numId w:val="3"/>
        </w:numPr>
        <w:spacing w:before="0" w:beforeAutospacing="0" w:after="0"/>
      </w:pPr>
      <w:r>
        <w:t>Warps – the 2 spots on either side of the maze that allow you to warp to the opposite side.</w:t>
      </w:r>
    </w:p>
    <w:p w:rsidR="001922FE" w:rsidRDefault="001922FE" w:rsidP="009548DB">
      <w:pPr>
        <w:pStyle w:val="NormalWeb"/>
        <w:numPr>
          <w:ilvl w:val="0"/>
          <w:numId w:val="3"/>
        </w:numPr>
        <w:spacing w:before="0" w:beforeAutospacing="0" w:after="0"/>
      </w:pPr>
      <w:r>
        <w:t>Player (</w:t>
      </w:r>
      <w:r w:rsidR="003D2487">
        <w:t>Pac-Man</w:t>
      </w:r>
      <w:r>
        <w:t xml:space="preserve">) – PAC in </w:t>
      </w:r>
      <w:proofErr w:type="spellStart"/>
      <w:r>
        <w:t>globals.h</w:t>
      </w:r>
      <w:proofErr w:type="spellEnd"/>
      <w:r>
        <w:t xml:space="preserve"> – </w:t>
      </w:r>
      <w:r w:rsidRPr="00673792">
        <w:rPr>
          <w:b/>
        </w:rPr>
        <w:t>&lt;</w:t>
      </w:r>
      <w:r>
        <w:t xml:space="preserve"> symbol used to represent the location of the player in the maze.</w:t>
      </w:r>
    </w:p>
    <w:p w:rsidR="001922FE" w:rsidRDefault="001922FE" w:rsidP="009548DB">
      <w:pPr>
        <w:pStyle w:val="NormalWeb"/>
        <w:numPr>
          <w:ilvl w:val="0"/>
          <w:numId w:val="3"/>
        </w:numPr>
        <w:spacing w:before="0" w:beforeAutospacing="0" w:after="0"/>
      </w:pPr>
      <w:r>
        <w:t xml:space="preserve">Ghosts – MGH in </w:t>
      </w:r>
      <w:proofErr w:type="spellStart"/>
      <w:r>
        <w:t>globals.h</w:t>
      </w:r>
      <w:proofErr w:type="spellEnd"/>
      <w:r>
        <w:t xml:space="preserve"> – smiley face character used to represent the enemies in the game. </w:t>
      </w:r>
      <w:r w:rsidR="003D2487">
        <w:t>Pac-Man</w:t>
      </w:r>
      <w:r>
        <w:t xml:space="preserve"> will lose a life if they collide (except for when Power Pellet is active, see below).</w:t>
      </w:r>
    </w:p>
    <w:p w:rsidR="00762904" w:rsidRDefault="00762904" w:rsidP="009548DB">
      <w:pPr>
        <w:pStyle w:val="NormalWeb"/>
        <w:numPr>
          <w:ilvl w:val="0"/>
          <w:numId w:val="3"/>
        </w:numPr>
        <w:spacing w:before="0" w:beforeAutospacing="0" w:after="0"/>
      </w:pPr>
      <w:r>
        <w:t xml:space="preserve">Ghost cage and door – MGD in </w:t>
      </w:r>
      <w:proofErr w:type="spellStart"/>
      <w:r>
        <w:t>globals.h</w:t>
      </w:r>
      <w:proofErr w:type="spellEnd"/>
      <w:r>
        <w:t xml:space="preserve"> – spawning</w:t>
      </w:r>
      <w:r w:rsidR="00673792">
        <w:t xml:space="preserve"> location of the ghosts and a one-</w:t>
      </w:r>
      <w:r>
        <w:t xml:space="preserve">way door that lets the ghosts leave the cage but </w:t>
      </w:r>
      <w:r w:rsidR="00673792">
        <w:t>prevents</w:t>
      </w:r>
      <w:r>
        <w:t xml:space="preserve"> them and the player from entering.</w:t>
      </w:r>
    </w:p>
    <w:p w:rsidR="001922FE" w:rsidRDefault="001922FE" w:rsidP="009548DB">
      <w:pPr>
        <w:pStyle w:val="NormalWeb"/>
        <w:numPr>
          <w:ilvl w:val="0"/>
          <w:numId w:val="3"/>
        </w:numPr>
        <w:spacing w:before="0" w:beforeAutospacing="0" w:after="0"/>
      </w:pPr>
      <w:r>
        <w:t xml:space="preserve">Dot – MDOT in </w:t>
      </w:r>
      <w:proofErr w:type="spellStart"/>
      <w:r>
        <w:t>globals.h</w:t>
      </w:r>
      <w:proofErr w:type="spellEnd"/>
      <w:r>
        <w:t xml:space="preserve"> – lowercase </w:t>
      </w:r>
      <w:proofErr w:type="spellStart"/>
      <w:r>
        <w:t>o’s</w:t>
      </w:r>
      <w:proofErr w:type="spellEnd"/>
      <w:r>
        <w:t xml:space="preserve"> that give the player 10 points if they are collected. Ghosts move right through them.</w:t>
      </w:r>
    </w:p>
    <w:p w:rsidR="001922FE" w:rsidRPr="001922FE" w:rsidRDefault="001922FE" w:rsidP="009548DB">
      <w:pPr>
        <w:pStyle w:val="NormalWeb"/>
        <w:numPr>
          <w:ilvl w:val="0"/>
          <w:numId w:val="3"/>
        </w:numPr>
        <w:spacing w:before="0" w:beforeAutospacing="0" w:after="0"/>
      </w:pPr>
      <w:r>
        <w:t xml:space="preserve">Power Pellet – MPP in </w:t>
      </w:r>
      <w:proofErr w:type="spellStart"/>
      <w:r>
        <w:t>globals.h</w:t>
      </w:r>
      <w:proofErr w:type="spellEnd"/>
      <w:r>
        <w:t xml:space="preserve"> – </w:t>
      </w:r>
      <w:r w:rsidR="00211F40">
        <w:t>digit</w:t>
      </w:r>
      <w:r>
        <w:t xml:space="preserve"> 0 that gives the player 50 points when collected. Also allows the player to go on the offensive and attack the ghosts.</w:t>
      </w:r>
    </w:p>
    <w:p w:rsidR="0025757E" w:rsidRDefault="00E23C3F" w:rsidP="0025757E">
      <w:pPr>
        <w:pStyle w:val="Heading1"/>
        <w:rPr>
          <w:sz w:val="36"/>
          <w:szCs w:val="36"/>
        </w:rPr>
      </w:pPr>
      <w:bookmarkStart w:id="3" w:name="_Toc231200081"/>
      <w:bookmarkStart w:id="4" w:name="_Toc383769546"/>
      <w:r>
        <w:rPr>
          <w:sz w:val="36"/>
          <w:szCs w:val="36"/>
        </w:rPr>
        <w:lastRenderedPageBreak/>
        <w:t>Before you start!</w:t>
      </w:r>
      <w:bookmarkEnd w:id="4"/>
    </w:p>
    <w:p w:rsidR="009A076C" w:rsidRDefault="009A076C" w:rsidP="009A076C">
      <w:pPr>
        <w:pStyle w:val="NormalWeb"/>
        <w:numPr>
          <w:ilvl w:val="0"/>
          <w:numId w:val="3"/>
        </w:numPr>
        <w:spacing w:before="0" w:beforeAutospacing="0" w:after="0"/>
      </w:pPr>
      <w:r>
        <w:t xml:space="preserve">Look through the provided code, main.cpp and </w:t>
      </w:r>
      <w:proofErr w:type="spellStart"/>
      <w:r>
        <w:t>globals.h</w:t>
      </w:r>
      <w:proofErr w:type="spellEnd"/>
      <w:r>
        <w:t xml:space="preserve">. Compile and run it. Make sure you understand all the code </w:t>
      </w:r>
      <w:r w:rsidR="00211F40">
        <w:t>given</w:t>
      </w:r>
      <w:r>
        <w:t xml:space="preserve"> </w:t>
      </w:r>
      <w:r w:rsidR="00B77D9C">
        <w:t xml:space="preserve">(excepting the </w:t>
      </w:r>
      <w:r w:rsidR="00751AE5" w:rsidRPr="00751AE5">
        <w:t>Look Nice</w:t>
      </w:r>
      <w:r w:rsidR="00B77D9C">
        <w:t xml:space="preserve"> section) </w:t>
      </w:r>
      <w:r>
        <w:t>including the example code.</w:t>
      </w:r>
    </w:p>
    <w:p w:rsidR="00647404" w:rsidRDefault="00647404" w:rsidP="009A076C">
      <w:pPr>
        <w:pStyle w:val="NormalWeb"/>
        <w:numPr>
          <w:ilvl w:val="0"/>
          <w:numId w:val="3"/>
        </w:numPr>
        <w:spacing w:before="0" w:beforeAutospacing="0" w:after="0"/>
      </w:pPr>
      <w:r>
        <w:t>There are //</w:t>
      </w:r>
      <w:r w:rsidR="00AE3588">
        <w:t xml:space="preserve"> </w:t>
      </w:r>
      <w:r>
        <w:t xml:space="preserve">TODO Part #: throughout the code. These will help guide you on </w:t>
      </w:r>
      <w:r w:rsidR="00AE3588">
        <w:t>where the code should be filled-</w:t>
      </w:r>
      <w:r>
        <w:t>in at.</w:t>
      </w:r>
    </w:p>
    <w:p w:rsidR="00BE5D5E" w:rsidRDefault="00BE5D5E" w:rsidP="00BE5D5E">
      <w:pPr>
        <w:pStyle w:val="NormalWeb"/>
        <w:numPr>
          <w:ilvl w:val="0"/>
          <w:numId w:val="3"/>
        </w:numPr>
        <w:spacing w:before="0" w:beforeAutospacing="0" w:after="0"/>
      </w:pPr>
      <w:r>
        <w:t>The maze skips every other X position</w:t>
      </w:r>
      <w:r w:rsidR="00E42BE9">
        <w:t>;</w:t>
      </w:r>
      <w:r>
        <w:t xml:space="preserve"> only odd indices contain anything important in the maze array. This is done to make it look nicer however it makes the code slightly more complex. When moving up and down you will only want to move 1 spot, but when moving left and right always move 2 spots at a time.</w:t>
      </w:r>
    </w:p>
    <w:p w:rsidR="00BE5D5E" w:rsidRDefault="00BE5D5E" w:rsidP="009A076C">
      <w:pPr>
        <w:pStyle w:val="NormalWeb"/>
        <w:numPr>
          <w:ilvl w:val="0"/>
          <w:numId w:val="3"/>
        </w:numPr>
        <w:spacing w:before="0" w:beforeAutospacing="0" w:after="0"/>
      </w:pPr>
      <w:r>
        <w:t>When using the 2D maze array, remember it</w:t>
      </w:r>
      <w:r w:rsidR="00E42BE9">
        <w:t>’s [row</w:t>
      </w:r>
      <w:proofErr w:type="gramStart"/>
      <w:r w:rsidR="00E42BE9">
        <w:t>][</w:t>
      </w:r>
      <w:proofErr w:type="spellStart"/>
      <w:proofErr w:type="gramEnd"/>
      <w:r w:rsidR="00E42BE9">
        <w:t>col</w:t>
      </w:r>
      <w:proofErr w:type="spellEnd"/>
      <w:r w:rsidR="00E42BE9">
        <w:t>], w</w:t>
      </w:r>
      <w:r>
        <w:t>hich means it will be [</w:t>
      </w:r>
      <w:proofErr w:type="spellStart"/>
      <w:r>
        <w:t>position.y</w:t>
      </w:r>
      <w:proofErr w:type="spellEnd"/>
      <w:r>
        <w:t>][</w:t>
      </w:r>
      <w:proofErr w:type="spellStart"/>
      <w:r>
        <w:t>position.x</w:t>
      </w:r>
      <w:proofErr w:type="spellEnd"/>
      <w:r>
        <w:t>]</w:t>
      </w:r>
      <w:r w:rsidR="00D96707">
        <w:t>.</w:t>
      </w:r>
    </w:p>
    <w:p w:rsidR="00D96707" w:rsidRDefault="00D96707" w:rsidP="009A076C">
      <w:pPr>
        <w:pStyle w:val="NormalWeb"/>
        <w:numPr>
          <w:ilvl w:val="0"/>
          <w:numId w:val="3"/>
        </w:numPr>
        <w:spacing w:before="0" w:beforeAutospacing="0" w:after="0"/>
      </w:pPr>
      <w:r>
        <w:t xml:space="preserve">Feel free to write the code within the parts in any order. For example you don’t need the player to enter their name or display the score in order to test </w:t>
      </w:r>
      <w:r w:rsidR="003D2487">
        <w:t>Pac-Man</w:t>
      </w:r>
      <w:r>
        <w:t>’s movement and collision code.</w:t>
      </w:r>
    </w:p>
    <w:p w:rsidR="0071430D" w:rsidRDefault="00E42BE9" w:rsidP="009A076C">
      <w:pPr>
        <w:pStyle w:val="NormalWeb"/>
        <w:numPr>
          <w:ilvl w:val="0"/>
          <w:numId w:val="3"/>
        </w:numPr>
        <w:spacing w:before="0" w:beforeAutospacing="0" w:after="0"/>
      </w:pPr>
      <w:r>
        <w:t xml:space="preserve">Skim </w:t>
      </w:r>
      <w:r w:rsidR="0071430D">
        <w:t xml:space="preserve">through an entire Part before starting on it to get a sense of what you will be accomplishing each day. This can also help with the previous bullet point and </w:t>
      </w:r>
      <w:r>
        <w:t>guide</w:t>
      </w:r>
      <w:r w:rsidR="0071430D">
        <w:t xml:space="preserve"> you pick</w:t>
      </w:r>
      <w:r>
        <w:t>ing</w:t>
      </w:r>
      <w:r w:rsidR="00FB5AE0">
        <w:t xml:space="preserve"> </w:t>
      </w:r>
      <w:r w:rsidR="0071430D">
        <w:t>the easiest/most important things to work on first.</w:t>
      </w:r>
    </w:p>
    <w:p w:rsidR="009A076C" w:rsidRPr="009A076C" w:rsidRDefault="009B3706" w:rsidP="009A076C">
      <w:pPr>
        <w:pStyle w:val="NormalWeb"/>
        <w:numPr>
          <w:ilvl w:val="0"/>
          <w:numId w:val="3"/>
        </w:numPr>
        <w:spacing w:before="0" w:beforeAutospacing="0" w:after="0"/>
        <w:rPr>
          <w:b/>
        </w:rPr>
      </w:pPr>
      <w:r>
        <w:rPr>
          <w:b/>
        </w:rPr>
        <w:t>Disable</w:t>
      </w:r>
      <w:r w:rsidR="009A076C" w:rsidRPr="009A076C">
        <w:rPr>
          <w:b/>
        </w:rPr>
        <w:t xml:space="preserve"> the example code in main.cpp when you are ready to start.</w:t>
      </w:r>
    </w:p>
    <w:p w:rsidR="009A076C" w:rsidRPr="009A076C" w:rsidRDefault="009A076C" w:rsidP="009A076C">
      <w:pPr>
        <w:pStyle w:val="Heading1"/>
        <w:rPr>
          <w:sz w:val="36"/>
          <w:szCs w:val="36"/>
        </w:rPr>
      </w:pPr>
      <w:bookmarkStart w:id="5" w:name="_Toc383769547"/>
      <w:r>
        <w:rPr>
          <w:sz w:val="36"/>
          <w:szCs w:val="36"/>
        </w:rPr>
        <w:t>Part 1</w:t>
      </w:r>
      <w:r w:rsidR="0071430D">
        <w:rPr>
          <w:sz w:val="36"/>
          <w:szCs w:val="36"/>
        </w:rPr>
        <w:t xml:space="preserve"> – </w:t>
      </w:r>
      <w:r w:rsidR="0035134F">
        <w:rPr>
          <w:sz w:val="36"/>
          <w:szCs w:val="36"/>
        </w:rPr>
        <w:t>Player</w:t>
      </w:r>
      <w:bookmarkEnd w:id="5"/>
    </w:p>
    <w:p w:rsidR="00E477AC" w:rsidRDefault="00E477AC" w:rsidP="00324201">
      <w:pPr>
        <w:pStyle w:val="Heading2-notable"/>
      </w:pPr>
      <w:proofErr w:type="spellStart"/>
      <w:r>
        <w:t>Player.h</w:t>
      </w:r>
      <w:proofErr w:type="spellEnd"/>
    </w:p>
    <w:p w:rsidR="00E477AC" w:rsidRDefault="00E477AC" w:rsidP="00835BCB">
      <w:pPr>
        <w:pStyle w:val="NormalWeb"/>
        <w:numPr>
          <w:ilvl w:val="0"/>
          <w:numId w:val="3"/>
        </w:numPr>
        <w:spacing w:before="0" w:beforeAutospacing="0" w:after="0"/>
      </w:pPr>
      <w:r>
        <w:t xml:space="preserve">Write the class declaration for </w:t>
      </w:r>
      <w:r w:rsidR="00FB5AE0">
        <w:t>Player.</w:t>
      </w:r>
    </w:p>
    <w:p w:rsidR="00E477AC" w:rsidRDefault="00E477AC" w:rsidP="00835BCB">
      <w:pPr>
        <w:pStyle w:val="NormalWeb"/>
        <w:numPr>
          <w:ilvl w:val="0"/>
          <w:numId w:val="3"/>
        </w:numPr>
        <w:spacing w:before="0" w:beforeAutospacing="0" w:after="0"/>
      </w:pPr>
      <w:r>
        <w:t>Methods:</w:t>
      </w:r>
    </w:p>
    <w:p w:rsidR="00850CE3" w:rsidRDefault="00E477AC" w:rsidP="00E477AC">
      <w:pPr>
        <w:pStyle w:val="NormalWeb"/>
        <w:numPr>
          <w:ilvl w:val="1"/>
          <w:numId w:val="3"/>
        </w:numPr>
        <w:spacing w:before="0" w:beforeAutospacing="0" w:after="0"/>
      </w:pPr>
      <w:r>
        <w:t xml:space="preserve">Overloaded constructor that takes in </w:t>
      </w:r>
      <w:r w:rsidR="00985DFE">
        <w:t xml:space="preserve">the maze, </w:t>
      </w:r>
      <w:r>
        <w:t xml:space="preserve">a </w:t>
      </w:r>
      <w:proofErr w:type="spellStart"/>
      <w:r>
        <w:t>C</w:t>
      </w:r>
      <w:r w:rsidR="00FB5AE0">
        <w:t>oord</w:t>
      </w:r>
      <w:proofErr w:type="spellEnd"/>
      <w:r w:rsidR="00FB5AE0">
        <w:t xml:space="preserve"> for the starting position </w:t>
      </w:r>
      <w:r>
        <w:t>and a string for the player’s name</w:t>
      </w:r>
      <w:r w:rsidR="00FB5AE0">
        <w:t>.</w:t>
      </w:r>
    </w:p>
    <w:p w:rsidR="00E477AC" w:rsidRDefault="00E477AC" w:rsidP="00E477AC">
      <w:pPr>
        <w:pStyle w:val="NormalWeb"/>
        <w:numPr>
          <w:ilvl w:val="1"/>
          <w:numId w:val="3"/>
        </w:numPr>
        <w:spacing w:before="0" w:beforeAutospacing="0" w:after="0"/>
      </w:pPr>
      <w:r>
        <w:t>Destructor</w:t>
      </w:r>
      <w:r w:rsidR="00FB5AE0">
        <w:t>.</w:t>
      </w:r>
    </w:p>
    <w:p w:rsidR="00E477AC" w:rsidRDefault="00E477AC" w:rsidP="00E477AC">
      <w:pPr>
        <w:pStyle w:val="NormalWeb"/>
        <w:numPr>
          <w:ilvl w:val="1"/>
          <w:numId w:val="3"/>
        </w:numPr>
        <w:spacing w:before="0" w:beforeAutospacing="0" w:after="0"/>
      </w:pPr>
      <w:r>
        <w:t xml:space="preserve">Move that doesn’t return anything and takes in the maze and a </w:t>
      </w:r>
      <w:proofErr w:type="spellStart"/>
      <w:r>
        <w:t>Coord</w:t>
      </w:r>
      <w:proofErr w:type="spellEnd"/>
      <w:r>
        <w:t xml:space="preserve"> for the movement</w:t>
      </w:r>
      <w:r w:rsidR="00FB5AE0">
        <w:t>.</w:t>
      </w:r>
    </w:p>
    <w:p w:rsidR="00E477AC" w:rsidRDefault="00E477AC" w:rsidP="00E477AC">
      <w:pPr>
        <w:pStyle w:val="NormalWeb"/>
        <w:numPr>
          <w:ilvl w:val="1"/>
          <w:numId w:val="3"/>
        </w:numPr>
        <w:spacing w:before="0" w:beforeAutospacing="0" w:after="0"/>
      </w:pPr>
      <w:proofErr w:type="spellStart"/>
      <w:r>
        <w:t>DisplayHUD</w:t>
      </w:r>
      <w:proofErr w:type="spellEnd"/>
      <w:r>
        <w:t xml:space="preserve"> that doesn’t return anything or have any parameters</w:t>
      </w:r>
      <w:r w:rsidR="00FB5AE0">
        <w:t>.</w:t>
      </w:r>
    </w:p>
    <w:p w:rsidR="00E477AC" w:rsidRDefault="00E477AC" w:rsidP="00E477AC">
      <w:pPr>
        <w:pStyle w:val="NormalWeb"/>
        <w:numPr>
          <w:ilvl w:val="1"/>
          <w:numId w:val="3"/>
        </w:numPr>
        <w:spacing w:before="0" w:beforeAutospacing="0" w:after="0"/>
      </w:pPr>
      <w:r>
        <w:t xml:space="preserve">A private Draw method that doesn’t return anything </w:t>
      </w:r>
      <w:r w:rsidR="00985DFE">
        <w:t>and takes in the maze</w:t>
      </w:r>
      <w:r w:rsidR="00FB5AE0">
        <w:t>.</w:t>
      </w:r>
    </w:p>
    <w:p w:rsidR="00D96707" w:rsidRDefault="00D96707" w:rsidP="00E477AC">
      <w:pPr>
        <w:pStyle w:val="NormalWeb"/>
        <w:numPr>
          <w:ilvl w:val="1"/>
          <w:numId w:val="3"/>
        </w:numPr>
        <w:spacing w:before="0" w:beforeAutospacing="0" w:after="0"/>
      </w:pPr>
      <w:r>
        <w:t xml:space="preserve">A private </w:t>
      </w:r>
      <w:proofErr w:type="spellStart"/>
      <w:r>
        <w:t>ClearSpot</w:t>
      </w:r>
      <w:proofErr w:type="spellEnd"/>
      <w:r>
        <w:t xml:space="preserve"> method that doesn’t return anything and takes in the maze</w:t>
      </w:r>
      <w:r w:rsidR="00FB5AE0">
        <w:t>.</w:t>
      </w:r>
    </w:p>
    <w:p w:rsidR="00E477AC" w:rsidRDefault="00E477AC" w:rsidP="00E477AC">
      <w:pPr>
        <w:pStyle w:val="NormalWeb"/>
        <w:numPr>
          <w:ilvl w:val="0"/>
          <w:numId w:val="3"/>
        </w:numPr>
        <w:spacing w:before="0" w:beforeAutospacing="0" w:after="0"/>
      </w:pPr>
      <w:r>
        <w:t>Data members:</w:t>
      </w:r>
    </w:p>
    <w:p w:rsidR="00E477AC" w:rsidRDefault="00E477AC" w:rsidP="00E477AC">
      <w:pPr>
        <w:pStyle w:val="NormalWeb"/>
        <w:numPr>
          <w:ilvl w:val="1"/>
          <w:numId w:val="3"/>
        </w:numPr>
        <w:spacing w:before="0" w:beforeAutospacing="0" w:after="0"/>
      </w:pPr>
      <w:proofErr w:type="spellStart"/>
      <w:r>
        <w:t>Coord</w:t>
      </w:r>
      <w:proofErr w:type="spellEnd"/>
      <w:r>
        <w:t xml:space="preserve"> for position</w:t>
      </w:r>
      <w:r w:rsidR="00FB5AE0">
        <w:t>.</w:t>
      </w:r>
    </w:p>
    <w:p w:rsidR="00E477AC" w:rsidRDefault="00FB5AE0" w:rsidP="00E477AC">
      <w:pPr>
        <w:pStyle w:val="NormalWeb"/>
        <w:numPr>
          <w:ilvl w:val="1"/>
          <w:numId w:val="3"/>
        </w:numPr>
        <w:spacing w:before="0" w:beforeAutospacing="0" w:after="0"/>
      </w:pPr>
      <w:r>
        <w:t>P</w:t>
      </w:r>
      <w:r w:rsidR="0082014C">
        <w:t>ointer</w:t>
      </w:r>
      <w:r>
        <w:t xml:space="preserve"> to character</w:t>
      </w:r>
      <w:r w:rsidR="0082014C">
        <w:t xml:space="preserve"> for the player’s name</w:t>
      </w:r>
      <w:r>
        <w:t>.</w:t>
      </w:r>
    </w:p>
    <w:p w:rsidR="00E477AC" w:rsidRDefault="0082014C" w:rsidP="00E477AC">
      <w:pPr>
        <w:pStyle w:val="NormalWeb"/>
        <w:numPr>
          <w:ilvl w:val="1"/>
          <w:numId w:val="3"/>
        </w:numPr>
        <w:spacing w:before="0" w:beforeAutospacing="0" w:after="0"/>
      </w:pPr>
      <w:proofErr w:type="spellStart"/>
      <w:r>
        <w:t>Int</w:t>
      </w:r>
      <w:proofErr w:type="spellEnd"/>
      <w:r>
        <w:t xml:space="preserve"> for score</w:t>
      </w:r>
      <w:r w:rsidR="00FB5AE0">
        <w:t>.</w:t>
      </w:r>
    </w:p>
    <w:p w:rsidR="001922FE" w:rsidRDefault="001922FE" w:rsidP="00E477AC">
      <w:pPr>
        <w:pStyle w:val="NormalWeb"/>
        <w:numPr>
          <w:ilvl w:val="1"/>
          <w:numId w:val="3"/>
        </w:numPr>
        <w:spacing w:before="0" w:beforeAutospacing="0" w:after="0"/>
      </w:pPr>
      <w:proofErr w:type="spellStart"/>
      <w:r>
        <w:t>Int</w:t>
      </w:r>
      <w:proofErr w:type="spellEnd"/>
      <w:r>
        <w:t xml:space="preserve"> for lives</w:t>
      </w:r>
      <w:r w:rsidR="00FB5AE0">
        <w:t>.</w:t>
      </w:r>
    </w:p>
    <w:p w:rsidR="00647404" w:rsidRDefault="00647404" w:rsidP="00324201">
      <w:pPr>
        <w:pStyle w:val="Heading2-notable"/>
      </w:pPr>
      <w:r>
        <w:t>Player.cpp</w:t>
      </w:r>
    </w:p>
    <w:p w:rsidR="00647404" w:rsidRDefault="00647404" w:rsidP="00647404">
      <w:pPr>
        <w:pStyle w:val="NormalWeb"/>
        <w:numPr>
          <w:ilvl w:val="0"/>
          <w:numId w:val="3"/>
        </w:numPr>
        <w:spacing w:before="0" w:beforeAutospacing="0" w:after="0"/>
      </w:pPr>
      <w:r>
        <w:t xml:space="preserve">Constructor: </w:t>
      </w:r>
    </w:p>
    <w:p w:rsidR="00DD394F" w:rsidRDefault="00406209" w:rsidP="00DD394F">
      <w:pPr>
        <w:pStyle w:val="NormalWeb"/>
        <w:numPr>
          <w:ilvl w:val="1"/>
          <w:numId w:val="3"/>
        </w:numPr>
        <w:spacing w:before="0" w:beforeAutospacing="0" w:after="0"/>
      </w:pPr>
      <w:r>
        <w:t xml:space="preserve">Assign the </w:t>
      </w:r>
      <w:proofErr w:type="spellStart"/>
      <w:r>
        <w:t>Coord</w:t>
      </w:r>
      <w:proofErr w:type="spellEnd"/>
      <w:r>
        <w:t xml:space="preserve"> </w:t>
      </w:r>
      <w:r w:rsidR="00DD394F">
        <w:t>data m</w:t>
      </w:r>
      <w:r>
        <w:t>ember</w:t>
      </w:r>
      <w:r w:rsidR="00DD394F">
        <w:t xml:space="preserve"> to store th</w:t>
      </w:r>
      <w:r>
        <w:t>at</w:t>
      </w:r>
      <w:r w:rsidR="00DD394F">
        <w:t xml:space="preserve"> para</w:t>
      </w:r>
      <w:r>
        <w:t>meter</w:t>
      </w:r>
      <w:r w:rsidR="00FB5AE0">
        <w:t>.</w:t>
      </w:r>
    </w:p>
    <w:p w:rsidR="00DD394F" w:rsidRDefault="00DD394F" w:rsidP="00DD394F">
      <w:pPr>
        <w:pStyle w:val="NormalWeb"/>
        <w:numPr>
          <w:ilvl w:val="1"/>
          <w:numId w:val="3"/>
        </w:numPr>
        <w:spacing w:before="0" w:beforeAutospacing="0" w:after="0"/>
      </w:pPr>
      <w:r>
        <w:t>For the name data member you will need to calculate the length of the parameter, then dynami</w:t>
      </w:r>
      <w:r w:rsidR="00FB5AE0">
        <w:t xml:space="preserve">cally allocate the data member </w:t>
      </w:r>
      <w:r>
        <w:t>and finally copy the parameter into the data member</w:t>
      </w:r>
      <w:r w:rsidR="00FB5AE0">
        <w:t>.</w:t>
      </w:r>
    </w:p>
    <w:p w:rsidR="00DD394F" w:rsidRDefault="00DD394F" w:rsidP="00DD394F">
      <w:pPr>
        <w:pStyle w:val="NormalWeb"/>
        <w:numPr>
          <w:ilvl w:val="1"/>
          <w:numId w:val="3"/>
        </w:numPr>
        <w:spacing w:before="0" w:beforeAutospacing="0" w:after="0"/>
      </w:pPr>
      <w:r>
        <w:t>Set score to 0</w:t>
      </w:r>
      <w:r w:rsidR="001922FE">
        <w:t xml:space="preserve"> and lives to 3</w:t>
      </w:r>
      <w:r w:rsidR="00FB5AE0">
        <w:t>.</w:t>
      </w:r>
    </w:p>
    <w:p w:rsidR="00DD394F" w:rsidRDefault="00DD394F" w:rsidP="00DD394F">
      <w:pPr>
        <w:pStyle w:val="NormalWeb"/>
        <w:numPr>
          <w:ilvl w:val="1"/>
          <w:numId w:val="3"/>
        </w:numPr>
        <w:spacing w:before="0" w:beforeAutospacing="0" w:after="0"/>
      </w:pPr>
      <w:r>
        <w:t>Call the Draw method</w:t>
      </w:r>
      <w:r w:rsidR="00FB5AE0">
        <w:t>.</w:t>
      </w:r>
    </w:p>
    <w:p w:rsidR="00647404" w:rsidRDefault="00647404" w:rsidP="00647404">
      <w:pPr>
        <w:pStyle w:val="NormalWeb"/>
        <w:numPr>
          <w:ilvl w:val="0"/>
          <w:numId w:val="3"/>
        </w:numPr>
        <w:spacing w:before="0" w:beforeAutospacing="0" w:after="0"/>
      </w:pPr>
      <w:r>
        <w:lastRenderedPageBreak/>
        <w:t xml:space="preserve">Destructor: </w:t>
      </w:r>
    </w:p>
    <w:p w:rsidR="00647404" w:rsidRDefault="00647404" w:rsidP="00647404">
      <w:pPr>
        <w:pStyle w:val="NormalWeb"/>
        <w:numPr>
          <w:ilvl w:val="1"/>
          <w:numId w:val="3"/>
        </w:numPr>
        <w:spacing w:before="0" w:beforeAutospacing="0" w:after="0"/>
      </w:pPr>
      <w:proofErr w:type="spellStart"/>
      <w:r>
        <w:t>Deallocate</w:t>
      </w:r>
      <w:proofErr w:type="spellEnd"/>
      <w:r>
        <w:t xml:space="preserve"> any memory allocated by the class</w:t>
      </w:r>
      <w:r w:rsidR="00FB5AE0">
        <w:t>.</w:t>
      </w:r>
    </w:p>
    <w:p w:rsidR="00647404" w:rsidRDefault="00647404" w:rsidP="00647404">
      <w:pPr>
        <w:pStyle w:val="NormalWeb"/>
        <w:numPr>
          <w:ilvl w:val="0"/>
          <w:numId w:val="3"/>
        </w:numPr>
        <w:spacing w:before="0" w:beforeAutospacing="0" w:after="0"/>
      </w:pPr>
      <w:r>
        <w:t xml:space="preserve">Move: </w:t>
      </w:r>
    </w:p>
    <w:p w:rsidR="00D96707" w:rsidRDefault="004B0BA2" w:rsidP="004B0BA2">
      <w:pPr>
        <w:pStyle w:val="NormalWeb"/>
        <w:numPr>
          <w:ilvl w:val="1"/>
          <w:numId w:val="3"/>
        </w:numPr>
        <w:spacing w:before="0" w:beforeAutospacing="0" w:after="0"/>
      </w:pPr>
      <w:r>
        <w:t xml:space="preserve">The </w:t>
      </w:r>
      <w:proofErr w:type="spellStart"/>
      <w:r>
        <w:t>Coord</w:t>
      </w:r>
      <w:proofErr w:type="spellEnd"/>
      <w:r>
        <w:t xml:space="preserve"> parameter is the movement offset, so you will need to add it to your current position to get your new position. </w:t>
      </w:r>
      <w:r w:rsidR="00D96707">
        <w:t xml:space="preserve">However </w:t>
      </w:r>
      <w:r w:rsidR="00D96707" w:rsidRPr="00D96707">
        <w:rPr>
          <w:b/>
        </w:rPr>
        <w:t>before</w:t>
      </w:r>
      <w:r w:rsidR="00D96707">
        <w:t xml:space="preserve"> we do this we need to check that the new spot does </w:t>
      </w:r>
      <w:r w:rsidR="00D96707" w:rsidRPr="00D96707">
        <w:t>not</w:t>
      </w:r>
      <w:r w:rsidR="00FB5AE0">
        <w:t xml:space="preserve"> contain one of the line types.</w:t>
      </w:r>
    </w:p>
    <w:p w:rsidR="004B0BA2" w:rsidRDefault="004B0BA2" w:rsidP="00FB5AE0">
      <w:pPr>
        <w:pStyle w:val="NormalWeb"/>
        <w:numPr>
          <w:ilvl w:val="1"/>
          <w:numId w:val="3"/>
        </w:numPr>
        <w:spacing w:before="0" w:beforeAutospacing="0" w:after="0"/>
      </w:pPr>
      <w:r>
        <w:t xml:space="preserve">To do this we need to look at the character in the maze at </w:t>
      </w:r>
      <w:r w:rsidR="00D96707">
        <w:t>the</w:t>
      </w:r>
      <w:r>
        <w:t xml:space="preserve"> </w:t>
      </w:r>
      <w:r w:rsidR="00D96707">
        <w:t>desired</w:t>
      </w:r>
      <w:r>
        <w:t xml:space="preserve"> position (don’t forget it</w:t>
      </w:r>
      <w:r w:rsidR="00FB5AE0">
        <w:t>’</w:t>
      </w:r>
      <w:r>
        <w:t xml:space="preserve">s </w:t>
      </w:r>
      <w:proofErr w:type="gramStart"/>
      <w:r>
        <w:t>maze[</w:t>
      </w:r>
      <w:proofErr w:type="spellStart"/>
      <w:proofErr w:type="gramEnd"/>
      <w:r>
        <w:t>pos.y</w:t>
      </w:r>
      <w:proofErr w:type="spellEnd"/>
      <w:r>
        <w:t>][</w:t>
      </w:r>
      <w:proofErr w:type="spellStart"/>
      <w:r>
        <w:t>pos.x</w:t>
      </w:r>
      <w:proofErr w:type="spellEnd"/>
      <w:r>
        <w:t>]) and see if it’s 1 of the 7 line types used (</w:t>
      </w:r>
      <w:r w:rsidR="00D96707">
        <w:t xml:space="preserve">look in </w:t>
      </w:r>
      <w:proofErr w:type="spellStart"/>
      <w:r w:rsidR="00813E61">
        <w:t>globals</w:t>
      </w:r>
      <w:r>
        <w:t>.h</w:t>
      </w:r>
      <w:proofErr w:type="spellEnd"/>
      <w:r>
        <w:t>). If so, return from this function</w:t>
      </w:r>
      <w:r w:rsidR="00D96707">
        <w:t xml:space="preserve"> as the move is invalid</w:t>
      </w:r>
      <w:r>
        <w:t>. Otherwise it’s safe to move.</w:t>
      </w:r>
    </w:p>
    <w:p w:rsidR="001922FE" w:rsidRDefault="001922FE" w:rsidP="004B0BA2">
      <w:pPr>
        <w:pStyle w:val="NormalWeb"/>
        <w:numPr>
          <w:ilvl w:val="1"/>
          <w:numId w:val="3"/>
        </w:numPr>
        <w:spacing w:before="0" w:beforeAutospacing="0" w:after="0"/>
      </w:pPr>
      <w:r>
        <w:t>The other t</w:t>
      </w:r>
      <w:r w:rsidR="002B4D4E">
        <w:t>hing we need to account for is collision with Dots and Power Pellets. If the new spot is a Dot, simply add 10 to the score. If it’s a Power Pellet add 50 to the score. During Part 2 we will need to add more code here to handle the collection of a Power Pellet.</w:t>
      </w:r>
    </w:p>
    <w:p w:rsidR="00B66762" w:rsidRDefault="00B66762" w:rsidP="004B0BA2">
      <w:pPr>
        <w:pStyle w:val="NormalWeb"/>
        <w:numPr>
          <w:ilvl w:val="1"/>
          <w:numId w:val="3"/>
        </w:numPr>
        <w:spacing w:before="0" w:beforeAutospacing="0" w:after="0"/>
      </w:pPr>
      <w:r>
        <w:t>Don’t do anything with MGH (ghosts) in this function as we want to be able to move to the same place as them for death/eating them which is handled in Part 3.</w:t>
      </w:r>
    </w:p>
    <w:p w:rsidR="006F35F1" w:rsidRDefault="00D96707" w:rsidP="004B0BA2">
      <w:pPr>
        <w:pStyle w:val="NormalWeb"/>
        <w:numPr>
          <w:ilvl w:val="1"/>
          <w:numId w:val="3"/>
        </w:numPr>
        <w:spacing w:before="0" w:beforeAutospacing="0" w:after="0"/>
      </w:pPr>
      <w:r>
        <w:t xml:space="preserve">Call the </w:t>
      </w:r>
      <w:proofErr w:type="spellStart"/>
      <w:r>
        <w:t>ClearSpot</w:t>
      </w:r>
      <w:proofErr w:type="spellEnd"/>
      <w:r>
        <w:t xml:space="preserve"> method to erase </w:t>
      </w:r>
      <w:r w:rsidR="003D2487">
        <w:t>Pac-Man</w:t>
      </w:r>
      <w:r>
        <w:t>’s graphics from the current location.</w:t>
      </w:r>
      <w:r w:rsidR="006F35F1">
        <w:t xml:space="preserve"> </w:t>
      </w:r>
      <w:proofErr w:type="spellStart"/>
      <w:r w:rsidR="006F35F1">
        <w:t>ClearSpot</w:t>
      </w:r>
      <w:proofErr w:type="spellEnd"/>
      <w:r w:rsidR="006F35F1">
        <w:t xml:space="preserve"> must be called before upd</w:t>
      </w:r>
      <w:r w:rsidR="00FB5AE0">
        <w:t>ating our position data member (</w:t>
      </w:r>
      <w:r w:rsidR="006F35F1">
        <w:t>we want to clear th</w:t>
      </w:r>
      <w:r w:rsidR="00FB5AE0">
        <w:t>e old spot not our new position).</w:t>
      </w:r>
    </w:p>
    <w:p w:rsidR="00D96707" w:rsidRDefault="00D96707" w:rsidP="004B0BA2">
      <w:pPr>
        <w:pStyle w:val="NormalWeb"/>
        <w:numPr>
          <w:ilvl w:val="1"/>
          <w:numId w:val="3"/>
        </w:numPr>
        <w:spacing w:before="0" w:beforeAutospacing="0" w:after="0"/>
      </w:pPr>
      <w:r>
        <w:t xml:space="preserve">Then apply the move </w:t>
      </w:r>
      <w:proofErr w:type="spellStart"/>
      <w:r>
        <w:t>Coord</w:t>
      </w:r>
      <w:proofErr w:type="spellEnd"/>
      <w:r>
        <w:t xml:space="preserve"> to our position using addition. Finally call the Draw method to display </w:t>
      </w:r>
      <w:r w:rsidR="003D2487">
        <w:t>Pac-Man</w:t>
      </w:r>
      <w:r>
        <w:t xml:space="preserve"> at the new position.</w:t>
      </w:r>
    </w:p>
    <w:p w:rsidR="00647404" w:rsidRDefault="00647404" w:rsidP="00647404">
      <w:pPr>
        <w:pStyle w:val="NormalWeb"/>
        <w:numPr>
          <w:ilvl w:val="0"/>
          <w:numId w:val="3"/>
        </w:numPr>
        <w:spacing w:before="0" w:beforeAutospacing="0" w:after="0"/>
      </w:pPr>
      <w:r>
        <w:t xml:space="preserve">Draw: </w:t>
      </w:r>
    </w:p>
    <w:p w:rsidR="00D96707" w:rsidRDefault="00D96707" w:rsidP="00D96707">
      <w:pPr>
        <w:pStyle w:val="NormalWeb"/>
        <w:numPr>
          <w:ilvl w:val="1"/>
          <w:numId w:val="3"/>
        </w:numPr>
        <w:spacing w:before="0" w:beforeAutospacing="0" w:after="0"/>
      </w:pPr>
      <w:r>
        <w:t>We need to claim our current spot in the maze array by assigning it to store PAC (</w:t>
      </w:r>
      <w:proofErr w:type="spellStart"/>
      <w:r w:rsidR="00813E61">
        <w:t>globals</w:t>
      </w:r>
      <w:r>
        <w:t>.h</w:t>
      </w:r>
      <w:proofErr w:type="spellEnd"/>
      <w:r>
        <w:t>)</w:t>
      </w:r>
      <w:r w:rsidR="00FB16AD">
        <w:t>.</w:t>
      </w:r>
    </w:p>
    <w:p w:rsidR="00D96707" w:rsidRDefault="00D96707" w:rsidP="00D96707">
      <w:pPr>
        <w:pStyle w:val="NormalWeb"/>
        <w:numPr>
          <w:ilvl w:val="1"/>
          <w:numId w:val="3"/>
        </w:numPr>
        <w:spacing w:before="0" w:beforeAutospacing="0" w:after="0"/>
      </w:pPr>
      <w:r>
        <w:t>Then we want to display PAC in yellow at the player’s current position (</w:t>
      </w:r>
      <w:r w:rsidR="006F35F1">
        <w:t>will need to use</w:t>
      </w:r>
      <w:r>
        <w:t xml:space="preserve"> </w:t>
      </w:r>
      <w:proofErr w:type="spellStart"/>
      <w:r w:rsidR="00FB5AE0">
        <w:t>SetCursorPosition</w:t>
      </w:r>
      <w:proofErr w:type="spellEnd"/>
      <w:r>
        <w:t>)</w:t>
      </w:r>
      <w:r w:rsidR="00FB16AD">
        <w:t>.</w:t>
      </w:r>
    </w:p>
    <w:p w:rsidR="00D96707" w:rsidRDefault="00D96707" w:rsidP="00647404">
      <w:pPr>
        <w:pStyle w:val="NormalWeb"/>
        <w:numPr>
          <w:ilvl w:val="0"/>
          <w:numId w:val="3"/>
        </w:numPr>
        <w:spacing w:before="0" w:beforeAutospacing="0" w:after="0"/>
      </w:pPr>
      <w:proofErr w:type="spellStart"/>
      <w:r>
        <w:t>ClearSpot</w:t>
      </w:r>
      <w:proofErr w:type="spellEnd"/>
      <w:r>
        <w:t>:</w:t>
      </w:r>
    </w:p>
    <w:p w:rsidR="00D96707" w:rsidRDefault="00D96707" w:rsidP="00D96707">
      <w:pPr>
        <w:pStyle w:val="NormalWeb"/>
        <w:numPr>
          <w:ilvl w:val="1"/>
          <w:numId w:val="3"/>
        </w:numPr>
        <w:spacing w:before="0" w:beforeAutospacing="0" w:after="0"/>
      </w:pPr>
      <w:r>
        <w:t xml:space="preserve">Clear </w:t>
      </w:r>
      <w:r w:rsidR="00FB16AD">
        <w:t>our current spot in the maze array by assigning it to store a space.</w:t>
      </w:r>
    </w:p>
    <w:p w:rsidR="00FB16AD" w:rsidRDefault="00FB16AD" w:rsidP="00D96707">
      <w:pPr>
        <w:pStyle w:val="NormalWeb"/>
        <w:numPr>
          <w:ilvl w:val="1"/>
          <w:numId w:val="3"/>
        </w:numPr>
        <w:spacing w:before="0" w:beforeAutospacing="0" w:after="0"/>
      </w:pPr>
      <w:r>
        <w:t>Then display a space at the player’s current position</w:t>
      </w:r>
      <w:r w:rsidR="00965C1C">
        <w:t>.</w:t>
      </w:r>
    </w:p>
    <w:p w:rsidR="00D96707" w:rsidRDefault="00D96707" w:rsidP="00D96707">
      <w:pPr>
        <w:pStyle w:val="NormalWeb"/>
        <w:numPr>
          <w:ilvl w:val="0"/>
          <w:numId w:val="3"/>
        </w:numPr>
        <w:spacing w:before="0" w:beforeAutospacing="0" w:after="0"/>
      </w:pPr>
      <w:proofErr w:type="spellStart"/>
      <w:r>
        <w:t>DisplayHUD</w:t>
      </w:r>
      <w:proofErr w:type="spellEnd"/>
      <w:r>
        <w:t xml:space="preserve">: </w:t>
      </w:r>
    </w:p>
    <w:p w:rsidR="001922FE" w:rsidRDefault="001922FE" w:rsidP="001922FE">
      <w:pPr>
        <w:pStyle w:val="NormalWeb"/>
        <w:numPr>
          <w:ilvl w:val="1"/>
          <w:numId w:val="3"/>
        </w:numPr>
        <w:spacing w:before="0" w:beforeAutospacing="0" w:after="0"/>
      </w:pPr>
      <w:r>
        <w:t>Move the cursor to x</w:t>
      </w:r>
      <w:r w:rsidR="00965C1C">
        <w:t xml:space="preserve"> </w:t>
      </w:r>
      <w:r>
        <w:t>=</w:t>
      </w:r>
      <w:r w:rsidR="00965C1C">
        <w:t xml:space="preserve"> </w:t>
      </w:r>
      <w:r>
        <w:t>0, y</w:t>
      </w:r>
      <w:r w:rsidR="00965C1C">
        <w:t xml:space="preserve"> </w:t>
      </w:r>
      <w:r>
        <w:t>=</w:t>
      </w:r>
      <w:r w:rsidR="00965C1C">
        <w:t xml:space="preserve"> </w:t>
      </w:r>
      <w:r>
        <w:t>31.</w:t>
      </w:r>
    </w:p>
    <w:p w:rsidR="001922FE" w:rsidRDefault="001922FE" w:rsidP="001922FE">
      <w:pPr>
        <w:pStyle w:val="NormalWeb"/>
        <w:numPr>
          <w:ilvl w:val="1"/>
          <w:numId w:val="3"/>
        </w:numPr>
        <w:spacing w:before="0" w:beforeAutospacing="0" w:after="0"/>
      </w:pPr>
      <w:r>
        <w:t>Display the player’s name, score and lives.</w:t>
      </w:r>
    </w:p>
    <w:p w:rsidR="00647404" w:rsidRDefault="00647404" w:rsidP="00324201">
      <w:pPr>
        <w:pStyle w:val="Heading2-notable"/>
      </w:pPr>
      <w:r>
        <w:t>main.cpp</w:t>
      </w:r>
    </w:p>
    <w:p w:rsidR="00647404" w:rsidRDefault="00647404" w:rsidP="00647404">
      <w:pPr>
        <w:pStyle w:val="NormalWeb"/>
        <w:numPr>
          <w:ilvl w:val="0"/>
          <w:numId w:val="3"/>
        </w:numPr>
        <w:spacing w:before="0" w:beforeAutospacing="0" w:after="0"/>
      </w:pPr>
      <w:r>
        <w:t>Use input validation to ask for the player’s name. Make sure they can’t just press enter and have it accepted. Also be sure to support spaces in the</w:t>
      </w:r>
      <w:r w:rsidR="00965C1C">
        <w:t>ir</w:t>
      </w:r>
      <w:r>
        <w:t xml:space="preserve"> name.</w:t>
      </w:r>
    </w:p>
    <w:p w:rsidR="00647404" w:rsidRDefault="00647404" w:rsidP="00647404">
      <w:pPr>
        <w:pStyle w:val="NormalWeb"/>
        <w:numPr>
          <w:ilvl w:val="0"/>
          <w:numId w:val="3"/>
        </w:numPr>
        <w:spacing w:before="0" w:beforeAutospacing="0" w:after="0"/>
      </w:pPr>
      <w:r>
        <w:t>Dynamically allocate the player using the overloaded constructor.</w:t>
      </w:r>
    </w:p>
    <w:p w:rsidR="00647404" w:rsidRDefault="00647404" w:rsidP="00647404">
      <w:pPr>
        <w:pStyle w:val="NormalWeb"/>
        <w:numPr>
          <w:ilvl w:val="0"/>
          <w:numId w:val="3"/>
        </w:numPr>
        <w:spacing w:before="0" w:beforeAutospacing="0" w:after="0"/>
      </w:pPr>
      <w:r>
        <w:t xml:space="preserve">Display the HUD by calling the player’s </w:t>
      </w:r>
      <w:proofErr w:type="spellStart"/>
      <w:r>
        <w:t>DisplayHUD</w:t>
      </w:r>
      <w:proofErr w:type="spellEnd"/>
      <w:r>
        <w:t xml:space="preserve"> method and then reset the console’s cursor to get it out of the way by calling the </w:t>
      </w:r>
      <w:proofErr w:type="spellStart"/>
      <w:r>
        <w:t>ResetCursor</w:t>
      </w:r>
      <w:proofErr w:type="spellEnd"/>
      <w:r>
        <w:t xml:space="preserve"> function defined in main.cpp</w:t>
      </w:r>
      <w:r w:rsidR="00965C1C">
        <w:t>.</w:t>
      </w:r>
    </w:p>
    <w:p w:rsidR="00647404" w:rsidRDefault="00647404" w:rsidP="00647404">
      <w:pPr>
        <w:pStyle w:val="NormalWeb"/>
        <w:numPr>
          <w:ilvl w:val="0"/>
          <w:numId w:val="3"/>
        </w:numPr>
        <w:spacing w:before="0" w:beforeAutospacing="0" w:after="0"/>
      </w:pPr>
      <w:r>
        <w:t>Write an infinite loop</w:t>
      </w:r>
      <w:r w:rsidR="00965C1C">
        <w:t>;</w:t>
      </w:r>
      <w:r>
        <w:t xml:space="preserve"> this will keep the game running until you get a game over or choose to exit.</w:t>
      </w:r>
    </w:p>
    <w:p w:rsidR="00647404" w:rsidRDefault="00647404" w:rsidP="00647404">
      <w:pPr>
        <w:pStyle w:val="NormalWeb"/>
        <w:numPr>
          <w:ilvl w:val="0"/>
          <w:numId w:val="3"/>
        </w:numPr>
        <w:spacing w:before="0" w:beforeAutospacing="0" w:after="0"/>
      </w:pPr>
      <w:r>
        <w:t>Use input validation and the _</w:t>
      </w:r>
      <w:proofErr w:type="spellStart"/>
      <w:proofErr w:type="gramStart"/>
      <w:r>
        <w:t>getch</w:t>
      </w:r>
      <w:proofErr w:type="spellEnd"/>
      <w:r>
        <w:t>(</w:t>
      </w:r>
      <w:proofErr w:type="gramEnd"/>
      <w:r>
        <w:t>) function to get input from the player. Ensure they are only allowed to e</w:t>
      </w:r>
      <w:r w:rsidR="00965C1C">
        <w:t xml:space="preserve">nter valid directions (w, a, s </w:t>
      </w:r>
      <w:r>
        <w:t>or d) or e for exit.</w:t>
      </w:r>
    </w:p>
    <w:p w:rsidR="00647404" w:rsidRDefault="00647404" w:rsidP="00647404">
      <w:pPr>
        <w:pStyle w:val="NormalWeb"/>
        <w:numPr>
          <w:ilvl w:val="0"/>
          <w:numId w:val="3"/>
        </w:numPr>
        <w:spacing w:before="0" w:beforeAutospacing="0" w:after="0"/>
      </w:pPr>
      <w:r>
        <w:t xml:space="preserve">If e is entered, exit the loop. Otherwise you will need to make a </w:t>
      </w:r>
      <w:proofErr w:type="spellStart"/>
      <w:r>
        <w:t>Coord</w:t>
      </w:r>
      <w:proofErr w:type="spellEnd"/>
      <w:r>
        <w:t xml:space="preserve"> structure that corresponds to their selected move. For example if they type in a ‘w’ you will need a </w:t>
      </w:r>
      <w:proofErr w:type="spellStart"/>
      <w:r>
        <w:t>Coord</w:t>
      </w:r>
      <w:proofErr w:type="spellEnd"/>
      <w:r>
        <w:t xml:space="preserve"> with x = 0 and y = -1. Don’t forget that the left and right movement will need to always be 2 instead of 1 to skip the empty spots.</w:t>
      </w:r>
    </w:p>
    <w:p w:rsidR="00BE5D5E" w:rsidRDefault="00BE5D5E" w:rsidP="00647404">
      <w:pPr>
        <w:pStyle w:val="NormalWeb"/>
        <w:numPr>
          <w:ilvl w:val="0"/>
          <w:numId w:val="3"/>
        </w:numPr>
        <w:spacing w:before="0" w:beforeAutospacing="0" w:after="0"/>
      </w:pPr>
      <w:r>
        <w:t>Call the player’s move method.</w:t>
      </w:r>
    </w:p>
    <w:p w:rsidR="00BE5D5E" w:rsidRDefault="00BE5D5E" w:rsidP="00647404">
      <w:pPr>
        <w:pStyle w:val="NormalWeb"/>
        <w:numPr>
          <w:ilvl w:val="0"/>
          <w:numId w:val="3"/>
        </w:numPr>
        <w:spacing w:before="0" w:beforeAutospacing="0" w:after="0"/>
      </w:pPr>
      <w:r>
        <w:lastRenderedPageBreak/>
        <w:t>Display the HUD and reset the cursor.</w:t>
      </w:r>
    </w:p>
    <w:p w:rsidR="00647404" w:rsidRDefault="00647404" w:rsidP="00647404">
      <w:pPr>
        <w:pStyle w:val="NormalWeb"/>
        <w:numPr>
          <w:ilvl w:val="0"/>
          <w:numId w:val="3"/>
        </w:numPr>
        <w:spacing w:before="0" w:beforeAutospacing="0" w:after="0"/>
      </w:pPr>
      <w:r>
        <w:t xml:space="preserve">After the infinite loop, </w:t>
      </w:r>
      <w:proofErr w:type="spellStart"/>
      <w:r>
        <w:t>deallocate</w:t>
      </w:r>
      <w:proofErr w:type="spellEnd"/>
      <w:r>
        <w:t xml:space="preserve"> the player object so we don’t leak any memory.</w:t>
      </w:r>
    </w:p>
    <w:p w:rsidR="0084700C" w:rsidRPr="009A076C" w:rsidRDefault="0084700C" w:rsidP="0084700C">
      <w:pPr>
        <w:pStyle w:val="Heading1"/>
        <w:rPr>
          <w:sz w:val="36"/>
          <w:szCs w:val="36"/>
        </w:rPr>
      </w:pPr>
      <w:bookmarkStart w:id="6" w:name="_Toc383769548"/>
      <w:r>
        <w:rPr>
          <w:sz w:val="36"/>
          <w:szCs w:val="36"/>
        </w:rPr>
        <w:t>Part 2</w:t>
      </w:r>
      <w:r w:rsidR="0071430D">
        <w:rPr>
          <w:sz w:val="36"/>
          <w:szCs w:val="36"/>
        </w:rPr>
        <w:t xml:space="preserve"> – Ghost</w:t>
      </w:r>
      <w:bookmarkEnd w:id="6"/>
    </w:p>
    <w:p w:rsidR="0084700C" w:rsidRDefault="0084700C" w:rsidP="00324201">
      <w:pPr>
        <w:pStyle w:val="Heading2-notable"/>
      </w:pPr>
      <w:proofErr w:type="spellStart"/>
      <w:r>
        <w:t>Ghost.h</w:t>
      </w:r>
      <w:proofErr w:type="spellEnd"/>
    </w:p>
    <w:p w:rsidR="0084700C" w:rsidRDefault="0084700C" w:rsidP="0084700C">
      <w:pPr>
        <w:pStyle w:val="NormalWeb"/>
        <w:numPr>
          <w:ilvl w:val="0"/>
          <w:numId w:val="3"/>
        </w:numPr>
        <w:spacing w:before="0" w:beforeAutospacing="0" w:after="0"/>
      </w:pPr>
      <w:r>
        <w:t xml:space="preserve">Write the class declaration for </w:t>
      </w:r>
      <w:r w:rsidR="00965C1C">
        <w:t>Ghost.</w:t>
      </w:r>
    </w:p>
    <w:p w:rsidR="007620B1" w:rsidRDefault="007620B1" w:rsidP="0084700C">
      <w:pPr>
        <w:pStyle w:val="NormalWeb"/>
        <w:numPr>
          <w:ilvl w:val="0"/>
          <w:numId w:val="3"/>
        </w:numPr>
        <w:spacing w:before="0" w:beforeAutospacing="0" w:after="0"/>
      </w:pPr>
      <w:r>
        <w:t>Methods:</w:t>
      </w:r>
    </w:p>
    <w:p w:rsidR="006404B7" w:rsidRDefault="006404B7" w:rsidP="007620B1">
      <w:pPr>
        <w:pStyle w:val="NormalWeb"/>
        <w:numPr>
          <w:ilvl w:val="1"/>
          <w:numId w:val="3"/>
        </w:numPr>
        <w:spacing w:before="0" w:beforeAutospacing="0" w:after="0"/>
      </w:pPr>
      <w:r>
        <w:t>Overloaded cons</w:t>
      </w:r>
      <w:r w:rsidR="00406209">
        <w:t xml:space="preserve">tructor that takes in </w:t>
      </w:r>
      <w:r>
        <w:t xml:space="preserve">a </w:t>
      </w:r>
      <w:proofErr w:type="spellStart"/>
      <w:r w:rsidR="007573BF">
        <w:t>ConsoleColor</w:t>
      </w:r>
      <w:proofErr w:type="spellEnd"/>
      <w:r>
        <w:t xml:space="preserve"> f</w:t>
      </w:r>
      <w:r w:rsidR="007573BF">
        <w:t xml:space="preserve">or the draw color of the ghost </w:t>
      </w:r>
      <w:r>
        <w:t xml:space="preserve">and a </w:t>
      </w:r>
      <w:proofErr w:type="spellStart"/>
      <w:r>
        <w:t>Coord</w:t>
      </w:r>
      <w:proofErr w:type="spellEnd"/>
      <w:r>
        <w:t xml:space="preserve"> for </w:t>
      </w:r>
      <w:r w:rsidR="007573BF">
        <w:t>its</w:t>
      </w:r>
      <w:r>
        <w:t xml:space="preserve"> starting position</w:t>
      </w:r>
      <w:r w:rsidR="007573BF">
        <w:t>.</w:t>
      </w:r>
    </w:p>
    <w:p w:rsidR="00E67B88" w:rsidRDefault="007620B1" w:rsidP="007620B1">
      <w:pPr>
        <w:pStyle w:val="NormalWeb"/>
        <w:numPr>
          <w:ilvl w:val="1"/>
          <w:numId w:val="3"/>
        </w:numPr>
        <w:spacing w:before="0" w:beforeAutospacing="0" w:after="0"/>
      </w:pPr>
      <w:r>
        <w:t>Move</w:t>
      </w:r>
      <w:r w:rsidR="006404B7">
        <w:t xml:space="preserve"> that doesn’t return </w:t>
      </w:r>
      <w:r w:rsidR="007573BF">
        <w:t xml:space="preserve">anything and takes in the maze </w:t>
      </w:r>
      <w:r w:rsidR="00F82BD9" w:rsidRPr="00E67B88">
        <w:t xml:space="preserve">and </w:t>
      </w:r>
      <w:r w:rsidR="00E67B88" w:rsidRPr="00E67B88">
        <w:t xml:space="preserve">an array of </w:t>
      </w:r>
      <w:r w:rsidR="00F82BD9" w:rsidRPr="00E67B88">
        <w:t>ghost</w:t>
      </w:r>
      <w:r w:rsidR="00E67B88" w:rsidRPr="00E67B88">
        <w:t xml:space="preserve"> pointers</w:t>
      </w:r>
      <w:r w:rsidR="007573BF">
        <w:t>.</w:t>
      </w:r>
    </w:p>
    <w:p w:rsidR="007620B1" w:rsidRDefault="007620B1" w:rsidP="007620B1">
      <w:pPr>
        <w:pStyle w:val="NormalWeb"/>
        <w:numPr>
          <w:ilvl w:val="1"/>
          <w:numId w:val="3"/>
        </w:numPr>
        <w:spacing w:before="0" w:beforeAutospacing="0" w:after="0"/>
      </w:pPr>
      <w:r>
        <w:t>Draw</w:t>
      </w:r>
      <w:r w:rsidR="006404B7">
        <w:t xml:space="preserve"> that doesn’t return anything and doesn’t take anything in</w:t>
      </w:r>
      <w:r w:rsidR="007573BF">
        <w:t>.</w:t>
      </w:r>
    </w:p>
    <w:p w:rsidR="00E67B88" w:rsidRDefault="00F82BD9" w:rsidP="007620B1">
      <w:pPr>
        <w:pStyle w:val="NormalWeb"/>
        <w:numPr>
          <w:ilvl w:val="1"/>
          <w:numId w:val="3"/>
        </w:numPr>
        <w:spacing w:before="0" w:beforeAutospacing="0" w:after="0"/>
      </w:pPr>
      <w:r>
        <w:t xml:space="preserve">A private </w:t>
      </w:r>
      <w:proofErr w:type="spellStart"/>
      <w:r w:rsidR="005C499B">
        <w:t>Try</w:t>
      </w:r>
      <w:r w:rsidR="007620B1">
        <w:t>ResetSpot</w:t>
      </w:r>
      <w:proofErr w:type="spellEnd"/>
      <w:r>
        <w:t xml:space="preserve"> method</w:t>
      </w:r>
      <w:r w:rsidR="006404B7">
        <w:t xml:space="preserve"> that doesn’t return</w:t>
      </w:r>
      <w:r w:rsidR="007573BF">
        <w:t xml:space="preserve"> anything and takes in the maze </w:t>
      </w:r>
      <w:r w:rsidR="00E67B88">
        <w:t>and an array of ghost pointers</w:t>
      </w:r>
      <w:r w:rsidR="007573BF">
        <w:t>.</w:t>
      </w:r>
    </w:p>
    <w:p w:rsidR="007620B1" w:rsidRDefault="00F82BD9" w:rsidP="007620B1">
      <w:pPr>
        <w:pStyle w:val="NormalWeb"/>
        <w:numPr>
          <w:ilvl w:val="1"/>
          <w:numId w:val="3"/>
        </w:numPr>
        <w:spacing w:before="0" w:beforeAutospacing="0" w:after="0"/>
      </w:pPr>
      <w:r>
        <w:t xml:space="preserve">A private </w:t>
      </w:r>
      <w:proofErr w:type="spellStart"/>
      <w:r w:rsidR="005C499B">
        <w:t>ClearSpot</w:t>
      </w:r>
      <w:proofErr w:type="spellEnd"/>
      <w:r>
        <w:t xml:space="preserve"> method</w:t>
      </w:r>
      <w:r w:rsidR="006404B7" w:rsidRPr="006404B7">
        <w:t xml:space="preserve"> </w:t>
      </w:r>
      <w:r w:rsidR="006404B7">
        <w:t>that doesn’t return anything and takes in the maze</w:t>
      </w:r>
      <w:r w:rsidR="007573BF">
        <w:t>.</w:t>
      </w:r>
    </w:p>
    <w:p w:rsidR="007620B1" w:rsidRDefault="007620B1" w:rsidP="0084700C">
      <w:pPr>
        <w:pStyle w:val="NormalWeb"/>
        <w:numPr>
          <w:ilvl w:val="0"/>
          <w:numId w:val="3"/>
        </w:numPr>
        <w:spacing w:before="0" w:beforeAutospacing="0" w:after="0"/>
      </w:pPr>
      <w:r>
        <w:t>Data Members:</w:t>
      </w:r>
    </w:p>
    <w:p w:rsidR="007620B1" w:rsidRDefault="007620B1" w:rsidP="007620B1">
      <w:pPr>
        <w:pStyle w:val="NormalWeb"/>
        <w:numPr>
          <w:ilvl w:val="1"/>
          <w:numId w:val="3"/>
        </w:numPr>
        <w:spacing w:before="0" w:beforeAutospacing="0" w:after="0"/>
      </w:pPr>
      <w:proofErr w:type="spellStart"/>
      <w:r>
        <w:t>Coord</w:t>
      </w:r>
      <w:proofErr w:type="spellEnd"/>
      <w:r>
        <w:t xml:space="preserve"> for position</w:t>
      </w:r>
      <w:r w:rsidR="007573BF">
        <w:t>.</w:t>
      </w:r>
    </w:p>
    <w:p w:rsidR="007620B1" w:rsidRDefault="007573BF" w:rsidP="007620B1">
      <w:pPr>
        <w:pStyle w:val="NormalWeb"/>
        <w:numPr>
          <w:ilvl w:val="1"/>
          <w:numId w:val="3"/>
        </w:numPr>
        <w:spacing w:before="0" w:beforeAutospacing="0" w:after="0"/>
      </w:pPr>
      <w:proofErr w:type="spellStart"/>
      <w:r>
        <w:t>ConsoleColor</w:t>
      </w:r>
      <w:proofErr w:type="spellEnd"/>
      <w:r w:rsidR="007620B1">
        <w:t xml:space="preserve"> for the ghost’s draw color</w:t>
      </w:r>
      <w:r>
        <w:t>.</w:t>
      </w:r>
    </w:p>
    <w:p w:rsidR="007620B1" w:rsidRDefault="007620B1" w:rsidP="007620B1">
      <w:pPr>
        <w:pStyle w:val="NormalWeb"/>
        <w:numPr>
          <w:ilvl w:val="1"/>
          <w:numId w:val="3"/>
        </w:numPr>
        <w:spacing w:before="0" w:beforeAutospacing="0" w:after="0"/>
      </w:pPr>
      <w:proofErr w:type="spellStart"/>
      <w:r>
        <w:t>Int</w:t>
      </w:r>
      <w:proofErr w:type="spellEnd"/>
      <w:r>
        <w:t xml:space="preserve"> for direction to avoid moving</w:t>
      </w:r>
      <w:r w:rsidR="007573BF">
        <w:t xml:space="preserve"> in</w:t>
      </w:r>
      <w:r w:rsidR="005268B2">
        <w:t xml:space="preserve"> (prevents the ghost from ever turning around, otherwise they can end up jittering back and forth in a corner somewhere)</w:t>
      </w:r>
      <w:r w:rsidR="007573BF">
        <w:t>.</w:t>
      </w:r>
    </w:p>
    <w:p w:rsidR="007620B1" w:rsidRDefault="007620B1" w:rsidP="007620B1">
      <w:pPr>
        <w:pStyle w:val="NormalWeb"/>
        <w:numPr>
          <w:ilvl w:val="1"/>
          <w:numId w:val="3"/>
        </w:numPr>
        <w:spacing w:before="0" w:beforeAutospacing="0" w:after="0"/>
      </w:pPr>
      <w:proofErr w:type="spellStart"/>
      <w:r>
        <w:t>Bool</w:t>
      </w:r>
      <w:proofErr w:type="spellEnd"/>
      <w:r>
        <w:t xml:space="preserve"> for whether the ghost is inside the starting cage</w:t>
      </w:r>
      <w:r w:rsidR="007573BF">
        <w:t>.</w:t>
      </w:r>
    </w:p>
    <w:p w:rsidR="00D96707" w:rsidRDefault="00D96707" w:rsidP="00D96707">
      <w:pPr>
        <w:pStyle w:val="Heading2-notable"/>
      </w:pPr>
      <w:r>
        <w:t>Ghost.cpp</w:t>
      </w:r>
    </w:p>
    <w:p w:rsidR="00D96707" w:rsidRDefault="005C499B" w:rsidP="00D96707">
      <w:pPr>
        <w:pStyle w:val="NormalWeb"/>
        <w:numPr>
          <w:ilvl w:val="0"/>
          <w:numId w:val="3"/>
        </w:numPr>
        <w:spacing w:before="0" w:beforeAutospacing="0" w:after="0"/>
      </w:pPr>
      <w:r>
        <w:t>Constructor</w:t>
      </w:r>
    </w:p>
    <w:p w:rsidR="00E67B88" w:rsidRDefault="00406209" w:rsidP="00E67B88">
      <w:pPr>
        <w:pStyle w:val="NormalWeb"/>
        <w:numPr>
          <w:ilvl w:val="1"/>
          <w:numId w:val="3"/>
        </w:numPr>
        <w:spacing w:before="0" w:beforeAutospacing="0" w:after="0"/>
      </w:pPr>
      <w:r>
        <w:t xml:space="preserve">Assign the </w:t>
      </w:r>
      <w:proofErr w:type="spellStart"/>
      <w:r>
        <w:t>Coord</w:t>
      </w:r>
      <w:proofErr w:type="spellEnd"/>
      <w:r>
        <w:t xml:space="preserve"> </w:t>
      </w:r>
      <w:r w:rsidR="00E67B88">
        <w:t xml:space="preserve">and </w:t>
      </w:r>
      <w:proofErr w:type="spellStart"/>
      <w:r w:rsidR="007573BF">
        <w:t>ConsoleColor</w:t>
      </w:r>
      <w:proofErr w:type="spellEnd"/>
      <w:r w:rsidR="00E67B88">
        <w:t xml:space="preserve"> data members to store the parameters.</w:t>
      </w:r>
    </w:p>
    <w:p w:rsidR="00E67B88" w:rsidRDefault="00E67B88" w:rsidP="00E67B88">
      <w:pPr>
        <w:pStyle w:val="NormalWeb"/>
        <w:numPr>
          <w:ilvl w:val="1"/>
          <w:numId w:val="3"/>
        </w:numPr>
        <w:spacing w:before="0" w:beforeAutospacing="0" w:after="0"/>
      </w:pPr>
      <w:proofErr w:type="spellStart"/>
      <w:r>
        <w:t>AvoidMove</w:t>
      </w:r>
      <w:proofErr w:type="spellEnd"/>
      <w:r>
        <w:t xml:space="preserve"> should be set to -1 or some other invalid direction as any </w:t>
      </w:r>
      <w:r w:rsidR="006F35F1">
        <w:t>move direction is fine at the start of the game</w:t>
      </w:r>
      <w:r>
        <w:t>.</w:t>
      </w:r>
    </w:p>
    <w:p w:rsidR="00E67B88" w:rsidRDefault="00E67B88" w:rsidP="00E67B88">
      <w:pPr>
        <w:pStyle w:val="NormalWeb"/>
        <w:numPr>
          <w:ilvl w:val="1"/>
          <w:numId w:val="3"/>
        </w:numPr>
        <w:spacing w:before="0" w:beforeAutospacing="0" w:after="0"/>
      </w:pPr>
      <w:proofErr w:type="spellStart"/>
      <w:r>
        <w:t>InsideCage</w:t>
      </w:r>
      <w:proofErr w:type="spellEnd"/>
      <w:r>
        <w:t xml:space="preserve"> needs to be setup depending on the </w:t>
      </w:r>
      <w:proofErr w:type="spellStart"/>
      <w:r w:rsidR="007573BF">
        <w:t>ConsoleColor</w:t>
      </w:r>
      <w:proofErr w:type="spellEnd"/>
      <w:r>
        <w:t xml:space="preserve"> of the ghost. All of them except for Red start inside the cage.</w:t>
      </w:r>
    </w:p>
    <w:p w:rsidR="00E67B88" w:rsidRDefault="00E67B88" w:rsidP="00E67B88">
      <w:pPr>
        <w:pStyle w:val="NormalWeb"/>
        <w:numPr>
          <w:ilvl w:val="1"/>
          <w:numId w:val="3"/>
        </w:numPr>
        <w:spacing w:before="0" w:beforeAutospacing="0" w:after="0"/>
      </w:pPr>
      <w:r>
        <w:t>Finally call the Draw method.</w:t>
      </w:r>
    </w:p>
    <w:p w:rsidR="005C499B" w:rsidRDefault="005C499B" w:rsidP="00D96707">
      <w:pPr>
        <w:pStyle w:val="NormalWeb"/>
        <w:numPr>
          <w:ilvl w:val="0"/>
          <w:numId w:val="3"/>
        </w:numPr>
        <w:spacing w:before="0" w:beforeAutospacing="0" w:after="0"/>
      </w:pPr>
      <w:r>
        <w:t>Move</w:t>
      </w:r>
    </w:p>
    <w:p w:rsidR="006F35F1" w:rsidRDefault="006F35F1" w:rsidP="0071430D">
      <w:pPr>
        <w:pStyle w:val="NormalWeb"/>
        <w:numPr>
          <w:ilvl w:val="1"/>
          <w:numId w:val="3"/>
        </w:numPr>
        <w:spacing w:before="0" w:beforeAutospacing="0" w:after="0"/>
      </w:pPr>
      <w:r>
        <w:t xml:space="preserve">This method is in charge of moving </w:t>
      </w:r>
      <w:r w:rsidRPr="006F35F1">
        <w:rPr>
          <w:b/>
        </w:rPr>
        <w:t>this</w:t>
      </w:r>
      <w:r>
        <w:t xml:space="preserve"> ghost, </w:t>
      </w:r>
      <w:r w:rsidRPr="006F35F1">
        <w:rPr>
          <w:b/>
        </w:rPr>
        <w:t>not</w:t>
      </w:r>
      <w:r>
        <w:t xml:space="preserve"> all of the ghosts. The only reason this method takes in the array of ghost pointers is to be able to pass it to the </w:t>
      </w:r>
      <w:proofErr w:type="spellStart"/>
      <w:r>
        <w:t>TryResetSpot</w:t>
      </w:r>
      <w:proofErr w:type="spellEnd"/>
      <w:r>
        <w:t xml:space="preserve"> method.</w:t>
      </w:r>
    </w:p>
    <w:p w:rsidR="0071430D" w:rsidRDefault="0071430D" w:rsidP="0071430D">
      <w:pPr>
        <w:pStyle w:val="NormalWeb"/>
        <w:numPr>
          <w:ilvl w:val="1"/>
          <w:numId w:val="3"/>
        </w:numPr>
        <w:spacing w:before="0" w:beforeAutospacing="0" w:after="0"/>
      </w:pPr>
      <w:r>
        <w:t xml:space="preserve">To start we need an infinite loop to ensure the ghost keeps trying to move until </w:t>
      </w:r>
      <w:r w:rsidR="007573BF">
        <w:t>it</w:t>
      </w:r>
      <w:r>
        <w:t xml:space="preserve"> find</w:t>
      </w:r>
      <w:r w:rsidR="007573BF">
        <w:t>s a valid direction and doesn</w:t>
      </w:r>
      <w:r>
        <w:t>’t run into any collision.</w:t>
      </w:r>
    </w:p>
    <w:p w:rsidR="00955400" w:rsidRDefault="00955400" w:rsidP="0071430D">
      <w:pPr>
        <w:pStyle w:val="NormalWeb"/>
        <w:numPr>
          <w:ilvl w:val="1"/>
          <w:numId w:val="3"/>
        </w:numPr>
        <w:spacing w:before="0" w:beforeAutospacing="0" w:after="0"/>
      </w:pPr>
      <w:r w:rsidRPr="00955400">
        <w:rPr>
          <w:b/>
        </w:rPr>
        <w:t>NOTE: This infinite loop can cause problems</w:t>
      </w:r>
      <w:r>
        <w:t xml:space="preserve"> if you </w:t>
      </w:r>
      <w:r w:rsidR="00A72409">
        <w:t>have logic errors in your code. I</w:t>
      </w:r>
      <w:r w:rsidR="007573BF">
        <w:t>f the game seems to freeze-</w:t>
      </w:r>
      <w:r>
        <w:t xml:space="preserve">up at any point it is very likely it is stuck inside this infinite loop. Usually there is a reason it can’t successfully choose a direction </w:t>
      </w:r>
      <w:r w:rsidR="007573BF">
        <w:t xml:space="preserve">to move - </w:t>
      </w:r>
      <w:r>
        <w:t xml:space="preserve">use debugging skills to figure out exactly what the problem is and </w:t>
      </w:r>
      <w:r w:rsidR="00164695">
        <w:t>annihilate</w:t>
      </w:r>
      <w:r>
        <w:t xml:space="preserve"> it.</w:t>
      </w:r>
    </w:p>
    <w:p w:rsidR="0071430D" w:rsidRDefault="005268B2" w:rsidP="0071430D">
      <w:pPr>
        <w:pStyle w:val="NormalWeb"/>
        <w:numPr>
          <w:ilvl w:val="1"/>
          <w:numId w:val="3"/>
        </w:numPr>
        <w:spacing w:before="0" w:beforeAutospacing="0" w:after="0"/>
      </w:pPr>
      <w:r>
        <w:t>The ghost needs to randomly pick a direction to move in (keeping in mind that X’s move by 2 instead of 1). This is best accomplished using a 2</w:t>
      </w:r>
      <w:r w:rsidRPr="005268B2">
        <w:rPr>
          <w:vertAlign w:val="superscript"/>
        </w:rPr>
        <w:t>nd</w:t>
      </w:r>
      <w:r>
        <w:t xml:space="preserve"> loop since they will need to avoid moving in the opposite direction they last moved in (use </w:t>
      </w:r>
      <w:proofErr w:type="spellStart"/>
      <w:r>
        <w:t>AvoidMove</w:t>
      </w:r>
      <w:proofErr w:type="spellEnd"/>
      <w:r>
        <w:t xml:space="preserve"> data member for this).</w:t>
      </w:r>
    </w:p>
    <w:p w:rsidR="005268B2" w:rsidRDefault="005268B2" w:rsidP="0071430D">
      <w:pPr>
        <w:pStyle w:val="NormalWeb"/>
        <w:numPr>
          <w:ilvl w:val="1"/>
          <w:numId w:val="3"/>
        </w:numPr>
        <w:spacing w:before="0" w:beforeAutospacing="0" w:after="0"/>
      </w:pPr>
      <w:r>
        <w:t xml:space="preserve">This is further complicated by the fact that we want upwards movement to be weighted higher when inside the ghost cage. This really helps the ghosts get out </w:t>
      </w:r>
      <w:r>
        <w:lastRenderedPageBreak/>
        <w:t xml:space="preserve">of the cage when the game starts. If inside the cage, give them a 5 in 8 chance of moving upwards (not ignoring the </w:t>
      </w:r>
      <w:proofErr w:type="spellStart"/>
      <w:r>
        <w:t>AvoidMove</w:t>
      </w:r>
      <w:proofErr w:type="spellEnd"/>
      <w:r>
        <w:t xml:space="preserve"> data member though). If outside the cage, weight all directions evenly at a 1 in 4 chance.</w:t>
      </w:r>
    </w:p>
    <w:p w:rsidR="00B5634E" w:rsidRPr="00B5634E" w:rsidRDefault="00B5634E" w:rsidP="00B5634E">
      <w:pPr>
        <w:pStyle w:val="NormalWeb"/>
        <w:numPr>
          <w:ilvl w:val="1"/>
          <w:numId w:val="3"/>
        </w:numPr>
        <w:spacing w:before="0" w:beforeAutospacing="0" w:after="0"/>
      </w:pPr>
      <w:r>
        <w:t xml:space="preserve">We </w:t>
      </w:r>
      <w:r w:rsidR="006819DF">
        <w:t xml:space="preserve">now need to </w:t>
      </w:r>
      <w:r>
        <w:t>handle the warps on either side of the map. If our position</w:t>
      </w:r>
      <w:r w:rsidR="006819DF">
        <w:t xml:space="preserve"> matches either of the 2 warps </w:t>
      </w:r>
      <w:r>
        <w:t xml:space="preserve">and the ghost is moving towards the side of the screen then we need to warp the ghost. The easiest way to handle this is by adjusting the desired move </w:t>
      </w:r>
      <w:proofErr w:type="spellStart"/>
      <w:r>
        <w:t>Coord</w:t>
      </w:r>
      <w:proofErr w:type="spellEnd"/>
      <w:r>
        <w:t>. For example on the left side instead of moving X</w:t>
      </w:r>
      <w:r w:rsidR="006819DF">
        <w:t xml:space="preserve"> </w:t>
      </w:r>
      <w:r>
        <w:t>=</w:t>
      </w:r>
      <w:r w:rsidR="006819DF">
        <w:t xml:space="preserve"> </w:t>
      </w:r>
      <w:r>
        <w:t>-2, changing it to X</w:t>
      </w:r>
      <w:r w:rsidR="006819DF">
        <w:t xml:space="preserve"> </w:t>
      </w:r>
      <w:r>
        <w:t>=</w:t>
      </w:r>
      <w:r w:rsidR="006819DF">
        <w:t xml:space="preserve"> </w:t>
      </w:r>
      <w:r>
        <w:t>52 will make it appear that the ghost warps to the right.</w:t>
      </w:r>
    </w:p>
    <w:p w:rsidR="005268B2" w:rsidRPr="00955400" w:rsidRDefault="00955400" w:rsidP="0071430D">
      <w:pPr>
        <w:pStyle w:val="NormalWeb"/>
        <w:numPr>
          <w:ilvl w:val="1"/>
          <w:numId w:val="3"/>
        </w:numPr>
        <w:spacing w:before="0" w:beforeAutospacing="0" w:after="0"/>
      </w:pPr>
      <w:r>
        <w:t>Next we need to check the movement + current position for collision with the walls. This should look very similar to what you wrote in Player’s Move. The difference is if inside the cage we will allow them to move into the MGD ghost door spot (</w:t>
      </w:r>
      <w:proofErr w:type="spellStart"/>
      <w:r>
        <w:t>globals.h</w:t>
      </w:r>
      <w:proofErr w:type="spellEnd"/>
      <w:r>
        <w:t xml:space="preserve">), if outside the cage we won’t. Make sure if we hit collision we don’t just exit the function, instead we should still be inside the infinite loop </w:t>
      </w:r>
      <w:r w:rsidR="006819DF">
        <w:t xml:space="preserve">to </w:t>
      </w:r>
      <w:r>
        <w:t xml:space="preserve">try picking a </w:t>
      </w:r>
      <w:r w:rsidR="006819DF">
        <w:t>different</w:t>
      </w:r>
      <w:r>
        <w:t xml:space="preserve"> direction.</w:t>
      </w:r>
    </w:p>
    <w:p w:rsidR="005268B2" w:rsidRDefault="00955400" w:rsidP="0071430D">
      <w:pPr>
        <w:pStyle w:val="NormalWeb"/>
        <w:numPr>
          <w:ilvl w:val="1"/>
          <w:numId w:val="3"/>
        </w:numPr>
        <w:spacing w:before="0" w:beforeAutospacing="0" w:after="0"/>
      </w:pPr>
      <w:r>
        <w:t>No collision, so</w:t>
      </w:r>
      <w:r w:rsidR="006819DF">
        <w:t xml:space="preserve"> we need to actually move now. </w:t>
      </w:r>
      <w:r>
        <w:t xml:space="preserve">Set up the </w:t>
      </w:r>
      <w:proofErr w:type="spellStart"/>
      <w:r>
        <w:t>AvoidMove</w:t>
      </w:r>
      <w:proofErr w:type="spellEnd"/>
      <w:r>
        <w:t xml:space="preserve"> data member so that next time we can’t move the opposite direction of what we are about to move currently.</w:t>
      </w:r>
    </w:p>
    <w:p w:rsidR="00955400" w:rsidRDefault="00955400" w:rsidP="0071430D">
      <w:pPr>
        <w:pStyle w:val="NormalWeb"/>
        <w:numPr>
          <w:ilvl w:val="1"/>
          <w:numId w:val="3"/>
        </w:numPr>
        <w:spacing w:before="0" w:beforeAutospacing="0" w:after="0"/>
      </w:pPr>
      <w:r>
        <w:t xml:space="preserve">Call the </w:t>
      </w:r>
      <w:proofErr w:type="spellStart"/>
      <w:r>
        <w:t>TryResetSpot</w:t>
      </w:r>
      <w:proofErr w:type="spellEnd"/>
      <w:r>
        <w:t xml:space="preserve"> method.</w:t>
      </w:r>
    </w:p>
    <w:p w:rsidR="00955400" w:rsidRDefault="00955400" w:rsidP="0071430D">
      <w:pPr>
        <w:pStyle w:val="NormalWeb"/>
        <w:numPr>
          <w:ilvl w:val="1"/>
          <w:numId w:val="3"/>
        </w:numPr>
        <w:spacing w:before="0" w:beforeAutospacing="0" w:after="0"/>
      </w:pPr>
      <w:r>
        <w:t>Apply the movement to our current position.</w:t>
      </w:r>
    </w:p>
    <w:p w:rsidR="00955400" w:rsidRDefault="00955400" w:rsidP="0071430D">
      <w:pPr>
        <w:pStyle w:val="NormalWeb"/>
        <w:numPr>
          <w:ilvl w:val="1"/>
          <w:numId w:val="3"/>
        </w:numPr>
        <w:spacing w:before="0" w:beforeAutospacing="0" w:after="0"/>
      </w:pPr>
      <w:r>
        <w:t>Draw</w:t>
      </w:r>
      <w:r w:rsidR="006819DF">
        <w:t>.</w:t>
      </w:r>
    </w:p>
    <w:p w:rsidR="00955400" w:rsidRPr="00955400" w:rsidRDefault="00955400" w:rsidP="0071430D">
      <w:pPr>
        <w:pStyle w:val="NormalWeb"/>
        <w:numPr>
          <w:ilvl w:val="1"/>
          <w:numId w:val="3"/>
        </w:numPr>
        <w:spacing w:before="0" w:beforeAutospacing="0" w:after="0"/>
      </w:pPr>
      <w:r>
        <w:t>Finally break out of the infinite loop as we have successfully moved the ghost.</w:t>
      </w:r>
    </w:p>
    <w:p w:rsidR="005C499B" w:rsidRDefault="005C499B" w:rsidP="00D96707">
      <w:pPr>
        <w:pStyle w:val="NormalWeb"/>
        <w:numPr>
          <w:ilvl w:val="0"/>
          <w:numId w:val="3"/>
        </w:numPr>
        <w:spacing w:before="0" w:beforeAutospacing="0" w:after="0"/>
      </w:pPr>
      <w:r>
        <w:t>Draw</w:t>
      </w:r>
    </w:p>
    <w:p w:rsidR="00E67B88" w:rsidRDefault="006819DF" w:rsidP="00E67B88">
      <w:pPr>
        <w:pStyle w:val="NormalWeb"/>
        <w:numPr>
          <w:ilvl w:val="1"/>
          <w:numId w:val="3"/>
        </w:numPr>
        <w:spacing w:before="0" w:beforeAutospacing="0" w:after="0"/>
      </w:pPr>
      <w:r>
        <w:t>Move the c</w:t>
      </w:r>
      <w:r w:rsidR="00E67B88">
        <w:t>onsole’s cursor to the ghost</w:t>
      </w:r>
      <w:r w:rsidR="0071430D">
        <w:t>’</w:t>
      </w:r>
      <w:r w:rsidR="00E67B88">
        <w:t>s position.</w:t>
      </w:r>
    </w:p>
    <w:p w:rsidR="00E67B88" w:rsidRDefault="0071430D" w:rsidP="00E67B88">
      <w:pPr>
        <w:pStyle w:val="NormalWeb"/>
        <w:numPr>
          <w:ilvl w:val="1"/>
          <w:numId w:val="3"/>
        </w:numPr>
        <w:spacing w:before="0" w:beforeAutospacing="0" w:after="0"/>
      </w:pPr>
      <w:r>
        <w:t>Display the ghost’s symbol (</w:t>
      </w:r>
      <w:proofErr w:type="spellStart"/>
      <w:r>
        <w:t>globals.h</w:t>
      </w:r>
      <w:proofErr w:type="spellEnd"/>
      <w:r>
        <w:t xml:space="preserve">) using the </w:t>
      </w:r>
      <w:proofErr w:type="spellStart"/>
      <w:r w:rsidR="007573BF">
        <w:t>ConsoleColor</w:t>
      </w:r>
      <w:proofErr w:type="spellEnd"/>
      <w:r>
        <w:t xml:space="preserve"> data member.</w:t>
      </w:r>
    </w:p>
    <w:p w:rsidR="005C499B" w:rsidRDefault="005C499B" w:rsidP="00D96707">
      <w:pPr>
        <w:pStyle w:val="NormalWeb"/>
        <w:numPr>
          <w:ilvl w:val="0"/>
          <w:numId w:val="3"/>
        </w:numPr>
        <w:spacing w:before="0" w:beforeAutospacing="0" w:after="0"/>
      </w:pPr>
      <w:proofErr w:type="spellStart"/>
      <w:r>
        <w:t>TryResetSpot</w:t>
      </w:r>
      <w:proofErr w:type="spellEnd"/>
    </w:p>
    <w:p w:rsidR="0071430D" w:rsidRDefault="0071430D" w:rsidP="0071430D">
      <w:pPr>
        <w:pStyle w:val="NormalWeb"/>
        <w:numPr>
          <w:ilvl w:val="1"/>
          <w:numId w:val="3"/>
        </w:numPr>
        <w:spacing w:before="0" w:beforeAutospacing="0" w:after="0"/>
      </w:pPr>
      <w:r>
        <w:t>We don’t want to clear the spot if another ghost is in the same position we are</w:t>
      </w:r>
      <w:r w:rsidR="006819DF">
        <w:t>;</w:t>
      </w:r>
      <w:r>
        <w:t xml:space="preserve"> they will handle clearing the spot when they leave. If you both attempt to handle it you will get some weird drawing results.</w:t>
      </w:r>
    </w:p>
    <w:p w:rsidR="0071430D" w:rsidRDefault="0071430D" w:rsidP="0071430D">
      <w:pPr>
        <w:pStyle w:val="NormalWeb"/>
        <w:numPr>
          <w:ilvl w:val="1"/>
          <w:numId w:val="3"/>
        </w:numPr>
        <w:spacing w:before="0" w:beforeAutospacing="0" w:after="0"/>
      </w:pPr>
      <w:r>
        <w:t xml:space="preserve">Loop through the ghosts array and find out if they are in the same spot as you. Keep in mind you are also in the array and that should </w:t>
      </w:r>
      <w:r w:rsidRPr="0071430D">
        <w:rPr>
          <w:b/>
        </w:rPr>
        <w:t>NOT</w:t>
      </w:r>
      <w:r>
        <w:t xml:space="preserve"> count as another ghost being in the same spot.</w:t>
      </w:r>
    </w:p>
    <w:p w:rsidR="0071430D" w:rsidRDefault="0071430D" w:rsidP="0071430D">
      <w:pPr>
        <w:pStyle w:val="NormalWeb"/>
        <w:numPr>
          <w:ilvl w:val="1"/>
          <w:numId w:val="3"/>
        </w:numPr>
        <w:spacing w:before="0" w:beforeAutospacing="0" w:after="0"/>
      </w:pPr>
      <w:r>
        <w:t xml:space="preserve">If there are no ghosts at your location, call the </w:t>
      </w:r>
      <w:proofErr w:type="spellStart"/>
      <w:r>
        <w:t>ClearSpot</w:t>
      </w:r>
      <w:proofErr w:type="spellEnd"/>
      <w:r>
        <w:t xml:space="preserve"> method.</w:t>
      </w:r>
    </w:p>
    <w:p w:rsidR="005C499B" w:rsidRDefault="005C499B" w:rsidP="00D96707">
      <w:pPr>
        <w:pStyle w:val="NormalWeb"/>
        <w:numPr>
          <w:ilvl w:val="0"/>
          <w:numId w:val="3"/>
        </w:numPr>
        <w:spacing w:before="0" w:beforeAutospacing="0" w:after="0"/>
      </w:pPr>
      <w:proofErr w:type="spellStart"/>
      <w:r>
        <w:t>ClearSpot</w:t>
      </w:r>
      <w:proofErr w:type="spellEnd"/>
    </w:p>
    <w:p w:rsidR="0071430D" w:rsidRDefault="006819DF" w:rsidP="0071430D">
      <w:pPr>
        <w:pStyle w:val="NormalWeb"/>
        <w:numPr>
          <w:ilvl w:val="1"/>
          <w:numId w:val="3"/>
        </w:numPr>
        <w:spacing w:before="0" w:beforeAutospacing="0" w:after="0"/>
      </w:pPr>
      <w:r>
        <w:t>Move the c</w:t>
      </w:r>
      <w:r w:rsidR="0071430D">
        <w:t>onsole’s cursor to the ghost’s position.</w:t>
      </w:r>
    </w:p>
    <w:p w:rsidR="0071430D" w:rsidRDefault="0071430D" w:rsidP="0071430D">
      <w:pPr>
        <w:pStyle w:val="NormalWeb"/>
        <w:numPr>
          <w:ilvl w:val="1"/>
          <w:numId w:val="3"/>
        </w:numPr>
        <w:spacing w:before="0" w:beforeAutospacing="0" w:after="0"/>
      </w:pPr>
      <w:r>
        <w:t>Display the item in the maze array at the ghost’s position (you may need to change the current color to ma</w:t>
      </w:r>
      <w:r w:rsidR="006819DF">
        <w:t xml:space="preserve">tch the item being displayed, i.e. </w:t>
      </w:r>
      <w:r>
        <w:t>White for a Dot)</w:t>
      </w:r>
      <w:r w:rsidR="006819DF">
        <w:t>.</w:t>
      </w:r>
    </w:p>
    <w:p w:rsidR="00762904" w:rsidRDefault="00762904" w:rsidP="00762904">
      <w:pPr>
        <w:pStyle w:val="Heading2-notable"/>
      </w:pPr>
      <w:r>
        <w:t>Player.cpp</w:t>
      </w:r>
    </w:p>
    <w:p w:rsidR="00762904" w:rsidRDefault="005C499B" w:rsidP="00762904">
      <w:pPr>
        <w:pStyle w:val="NormalWeb"/>
        <w:numPr>
          <w:ilvl w:val="0"/>
          <w:numId w:val="3"/>
        </w:numPr>
        <w:spacing w:before="0" w:beforeAutospacing="0" w:after="0"/>
      </w:pPr>
      <w:r>
        <w:t>Move</w:t>
      </w:r>
    </w:p>
    <w:p w:rsidR="00762904" w:rsidRDefault="00E46018" w:rsidP="005C499B">
      <w:pPr>
        <w:pStyle w:val="NormalWeb"/>
        <w:numPr>
          <w:ilvl w:val="1"/>
          <w:numId w:val="3"/>
        </w:numPr>
        <w:spacing w:before="0" w:beforeAutospacing="0" w:after="0"/>
      </w:pPr>
      <w:r>
        <w:t xml:space="preserve">Needs to be updated </w:t>
      </w:r>
      <w:r w:rsidR="005C499B">
        <w:t>to handle the warps on the sides of the map the same way the ghosts now handle them</w:t>
      </w:r>
      <w:r w:rsidR="001F19F8">
        <w:t>.</w:t>
      </w:r>
    </w:p>
    <w:p w:rsidR="00D96707" w:rsidRDefault="00D96707" w:rsidP="00D96707">
      <w:pPr>
        <w:pStyle w:val="Heading2-notable"/>
      </w:pPr>
      <w:r>
        <w:t>main.cpp</w:t>
      </w:r>
    </w:p>
    <w:p w:rsidR="00762904" w:rsidRDefault="001F19F8" w:rsidP="00D96707">
      <w:pPr>
        <w:pStyle w:val="NormalWeb"/>
        <w:numPr>
          <w:ilvl w:val="0"/>
          <w:numId w:val="3"/>
        </w:numPr>
        <w:spacing w:before="0" w:beforeAutospacing="0" w:after="0"/>
      </w:pPr>
      <w:r>
        <w:t>Add</w:t>
      </w:r>
      <w:r w:rsidR="00762904">
        <w:t xml:space="preserve"> the code to detect memory leaks</w:t>
      </w:r>
      <w:r>
        <w:t>.</w:t>
      </w:r>
    </w:p>
    <w:p w:rsidR="00D96707" w:rsidRDefault="00D96707" w:rsidP="00D96707">
      <w:pPr>
        <w:pStyle w:val="NormalWeb"/>
        <w:numPr>
          <w:ilvl w:val="0"/>
          <w:numId w:val="3"/>
        </w:numPr>
        <w:spacing w:before="0" w:beforeAutospacing="0" w:after="0"/>
      </w:pPr>
      <w:r>
        <w:t>Seed random</w:t>
      </w:r>
      <w:r w:rsidR="001F19F8">
        <w:t>.</w:t>
      </w:r>
    </w:p>
    <w:p w:rsidR="00E46018" w:rsidRDefault="00E46018" w:rsidP="00D96707">
      <w:pPr>
        <w:pStyle w:val="NormalWeb"/>
        <w:numPr>
          <w:ilvl w:val="0"/>
          <w:numId w:val="3"/>
        </w:numPr>
        <w:spacing w:before="0" w:beforeAutospacing="0" w:after="0"/>
      </w:pPr>
      <w:r>
        <w:t>Create ghosts</w:t>
      </w:r>
      <w:r w:rsidR="001F19F8">
        <w:t>.</w:t>
      </w:r>
    </w:p>
    <w:p w:rsidR="00E46018" w:rsidRDefault="00E46018" w:rsidP="00E46018">
      <w:pPr>
        <w:pStyle w:val="NormalWeb"/>
        <w:numPr>
          <w:ilvl w:val="1"/>
          <w:numId w:val="3"/>
        </w:numPr>
        <w:spacing w:before="0" w:beforeAutospacing="0" w:after="0"/>
      </w:pPr>
      <w:r>
        <w:t>Initialize an array of ghost pointers using NUM_GHOSTS as the size</w:t>
      </w:r>
      <w:r w:rsidR="001F19F8">
        <w:t>,</w:t>
      </w:r>
      <w:r>
        <w:t xml:space="preserve"> setting them all to </w:t>
      </w:r>
      <w:proofErr w:type="spellStart"/>
      <w:r>
        <w:t>nullptr</w:t>
      </w:r>
      <w:proofErr w:type="spellEnd"/>
      <w:r w:rsidR="001F19F8">
        <w:t>.</w:t>
      </w:r>
    </w:p>
    <w:p w:rsidR="00E46018" w:rsidRDefault="00E46018" w:rsidP="00E46018">
      <w:pPr>
        <w:pStyle w:val="NormalWeb"/>
        <w:numPr>
          <w:ilvl w:val="1"/>
          <w:numId w:val="3"/>
        </w:numPr>
        <w:spacing w:before="0" w:beforeAutospacing="0" w:after="0"/>
      </w:pPr>
      <w:r>
        <w:t>Use a loop to dynamically allocate each ghost pointer in the ghosts array.</w:t>
      </w:r>
    </w:p>
    <w:p w:rsidR="00E46018" w:rsidRDefault="00E46018" w:rsidP="00E46018">
      <w:pPr>
        <w:pStyle w:val="NormalWeb"/>
        <w:numPr>
          <w:ilvl w:val="0"/>
          <w:numId w:val="3"/>
        </w:numPr>
        <w:spacing w:before="0" w:beforeAutospacing="0" w:after="0"/>
      </w:pPr>
      <w:r>
        <w:lastRenderedPageBreak/>
        <w:t>Move ghosts</w:t>
      </w:r>
      <w:r w:rsidR="001F19F8">
        <w:t>.</w:t>
      </w:r>
    </w:p>
    <w:p w:rsidR="00E46018" w:rsidRDefault="001F19F8" w:rsidP="00E46018">
      <w:pPr>
        <w:pStyle w:val="NormalWeb"/>
        <w:numPr>
          <w:ilvl w:val="1"/>
          <w:numId w:val="3"/>
        </w:numPr>
        <w:spacing w:before="0" w:beforeAutospacing="0" w:after="0"/>
      </w:pPr>
      <w:r>
        <w:t>Call the M</w:t>
      </w:r>
      <w:r w:rsidR="00E46018">
        <w:t>ove method of all the ghosts in the array</w:t>
      </w:r>
      <w:r>
        <w:t>.</w:t>
      </w:r>
    </w:p>
    <w:p w:rsidR="00E46018" w:rsidRDefault="0004513B" w:rsidP="00E46018">
      <w:pPr>
        <w:pStyle w:val="NormalWeb"/>
        <w:numPr>
          <w:ilvl w:val="0"/>
          <w:numId w:val="3"/>
        </w:numPr>
        <w:spacing w:before="0" w:beforeAutospacing="0" w:after="0"/>
      </w:pPr>
      <w:r>
        <w:t>Free</w:t>
      </w:r>
      <w:r w:rsidR="00E46018">
        <w:t xml:space="preserve"> memory (also check for memory leaks now that we have a way to</w:t>
      </w:r>
      <w:r w:rsidR="003D4C12">
        <w:t xml:space="preserve"> – use ‘e’ to exit the game and a</w:t>
      </w:r>
      <w:r>
        <w:t>llow memory clean</w:t>
      </w:r>
      <w:r w:rsidR="003D4C12">
        <w:t>up to happen for this to be accurate</w:t>
      </w:r>
      <w:r w:rsidR="00E46018">
        <w:t>)</w:t>
      </w:r>
      <w:r w:rsidR="001F19F8">
        <w:t>.</w:t>
      </w:r>
    </w:p>
    <w:p w:rsidR="0084700C" w:rsidRPr="009A076C" w:rsidRDefault="0084700C" w:rsidP="0084700C">
      <w:pPr>
        <w:pStyle w:val="Heading1"/>
        <w:rPr>
          <w:sz w:val="36"/>
          <w:szCs w:val="36"/>
        </w:rPr>
      </w:pPr>
      <w:bookmarkStart w:id="7" w:name="_Toc383769549"/>
      <w:r>
        <w:rPr>
          <w:sz w:val="36"/>
          <w:szCs w:val="36"/>
        </w:rPr>
        <w:t>Part 3</w:t>
      </w:r>
      <w:r w:rsidR="0071430D">
        <w:rPr>
          <w:sz w:val="36"/>
          <w:szCs w:val="36"/>
        </w:rPr>
        <w:t xml:space="preserve"> – Collision</w:t>
      </w:r>
      <w:bookmarkEnd w:id="7"/>
    </w:p>
    <w:p w:rsidR="007620B1" w:rsidRDefault="007620B1" w:rsidP="007620B1">
      <w:pPr>
        <w:pStyle w:val="Heading2-notable"/>
      </w:pPr>
      <w:proofErr w:type="spellStart"/>
      <w:r>
        <w:t>Ghost.h</w:t>
      </w:r>
      <w:proofErr w:type="spellEnd"/>
    </w:p>
    <w:p w:rsidR="007620B1" w:rsidRDefault="00B5634E" w:rsidP="007620B1">
      <w:pPr>
        <w:pStyle w:val="NormalWeb"/>
        <w:numPr>
          <w:ilvl w:val="0"/>
          <w:numId w:val="3"/>
        </w:numPr>
        <w:spacing w:before="0" w:beforeAutospacing="0" w:after="0"/>
      </w:pPr>
      <w:r>
        <w:t>Methods:</w:t>
      </w:r>
    </w:p>
    <w:p w:rsidR="00B5634E" w:rsidRDefault="00B5634E" w:rsidP="00B5634E">
      <w:pPr>
        <w:pStyle w:val="NormalWeb"/>
        <w:numPr>
          <w:ilvl w:val="1"/>
          <w:numId w:val="3"/>
        </w:numPr>
        <w:spacing w:before="0" w:beforeAutospacing="0" w:after="0"/>
      </w:pPr>
      <w:r>
        <w:t>Kill that doesn’t return anything and takes in the maze</w:t>
      </w:r>
      <w:r w:rsidR="006C40B9">
        <w:t>.</w:t>
      </w:r>
    </w:p>
    <w:p w:rsidR="00B5634E" w:rsidRDefault="00B5634E" w:rsidP="00B5634E">
      <w:pPr>
        <w:pStyle w:val="NormalWeb"/>
        <w:numPr>
          <w:ilvl w:val="1"/>
          <w:numId w:val="3"/>
        </w:numPr>
        <w:spacing w:before="0" w:beforeAutospacing="0" w:after="0"/>
      </w:pPr>
      <w:r>
        <w:t xml:space="preserve">Reset that doesn’t return </w:t>
      </w:r>
      <w:r w:rsidR="006C40B9">
        <w:t xml:space="preserve">anything and takes in the maze </w:t>
      </w:r>
      <w:r>
        <w:t xml:space="preserve">and a </w:t>
      </w:r>
      <w:proofErr w:type="spellStart"/>
      <w:r>
        <w:t>Coord</w:t>
      </w:r>
      <w:proofErr w:type="spellEnd"/>
      <w:r>
        <w:t xml:space="preserve"> for the position to reset to</w:t>
      </w:r>
      <w:r w:rsidR="006C40B9">
        <w:t>.</w:t>
      </w:r>
    </w:p>
    <w:p w:rsidR="00B5634E" w:rsidRDefault="00B5634E" w:rsidP="00B5634E">
      <w:pPr>
        <w:pStyle w:val="NormalWeb"/>
        <w:numPr>
          <w:ilvl w:val="1"/>
          <w:numId w:val="3"/>
        </w:numPr>
        <w:spacing w:before="0" w:beforeAutospacing="0" w:after="0"/>
      </w:pPr>
      <w:r>
        <w:t xml:space="preserve">An inline </w:t>
      </w:r>
      <w:proofErr w:type="spellStart"/>
      <w:r>
        <w:t>GetPos</w:t>
      </w:r>
      <w:proofErr w:type="spellEnd"/>
      <w:r>
        <w:t xml:space="preserve"> method that returns the </w:t>
      </w:r>
      <w:proofErr w:type="spellStart"/>
      <w:r>
        <w:t>Coord</w:t>
      </w:r>
      <w:proofErr w:type="spellEnd"/>
      <w:r>
        <w:t xml:space="preserve"> data member</w:t>
      </w:r>
      <w:r w:rsidR="006C40B9">
        <w:t>.</w:t>
      </w:r>
    </w:p>
    <w:p w:rsidR="00B5634E" w:rsidRDefault="00B5634E" w:rsidP="00B5634E">
      <w:pPr>
        <w:pStyle w:val="NormalWeb"/>
        <w:numPr>
          <w:ilvl w:val="0"/>
          <w:numId w:val="3"/>
        </w:numPr>
        <w:spacing w:before="0" w:beforeAutospacing="0" w:after="0"/>
      </w:pPr>
      <w:r>
        <w:t>Data Members:</w:t>
      </w:r>
    </w:p>
    <w:p w:rsidR="00B5634E" w:rsidRDefault="007573BF" w:rsidP="00B5634E">
      <w:pPr>
        <w:pStyle w:val="NormalWeb"/>
        <w:numPr>
          <w:ilvl w:val="1"/>
          <w:numId w:val="3"/>
        </w:numPr>
        <w:spacing w:before="0" w:beforeAutospacing="0" w:after="0"/>
      </w:pPr>
      <w:proofErr w:type="spellStart"/>
      <w:r>
        <w:t>ConsoleColor</w:t>
      </w:r>
      <w:proofErr w:type="spellEnd"/>
      <w:r w:rsidR="00B5634E">
        <w:t xml:space="preserve"> for the scared color of the ghost (when power pellet is collected)</w:t>
      </w:r>
      <w:r w:rsidR="006C40B9">
        <w:t>.</w:t>
      </w:r>
    </w:p>
    <w:p w:rsidR="00B5634E" w:rsidRDefault="00B5634E" w:rsidP="00B5634E">
      <w:pPr>
        <w:pStyle w:val="Heading2-notable"/>
      </w:pPr>
      <w:r>
        <w:t>Ghost.cpp</w:t>
      </w:r>
    </w:p>
    <w:p w:rsidR="00B5634E" w:rsidRDefault="00B5634E" w:rsidP="00B5634E">
      <w:pPr>
        <w:pStyle w:val="NormalWeb"/>
        <w:numPr>
          <w:ilvl w:val="0"/>
          <w:numId w:val="3"/>
        </w:numPr>
        <w:spacing w:before="0" w:beforeAutospacing="0" w:after="0"/>
      </w:pPr>
      <w:r>
        <w:t>Constructor</w:t>
      </w:r>
    </w:p>
    <w:p w:rsidR="00B5634E" w:rsidRDefault="00B5634E" w:rsidP="00B5634E">
      <w:pPr>
        <w:pStyle w:val="NormalWeb"/>
        <w:numPr>
          <w:ilvl w:val="1"/>
          <w:numId w:val="3"/>
        </w:numPr>
        <w:spacing w:before="0" w:beforeAutospacing="0" w:after="0"/>
      </w:pPr>
      <w:r>
        <w:t>Assign scared color to White</w:t>
      </w:r>
      <w:r w:rsidR="006C40B9">
        <w:t>.</w:t>
      </w:r>
    </w:p>
    <w:p w:rsidR="00B5634E" w:rsidRDefault="00B5634E" w:rsidP="00B5634E">
      <w:pPr>
        <w:pStyle w:val="NormalWeb"/>
        <w:numPr>
          <w:ilvl w:val="0"/>
          <w:numId w:val="3"/>
        </w:numPr>
        <w:spacing w:before="0" w:beforeAutospacing="0" w:after="0"/>
      </w:pPr>
      <w:r>
        <w:t>Draw</w:t>
      </w:r>
    </w:p>
    <w:p w:rsidR="00B5634E" w:rsidRDefault="00B5634E" w:rsidP="00B5634E">
      <w:pPr>
        <w:pStyle w:val="NormalWeb"/>
        <w:numPr>
          <w:ilvl w:val="1"/>
          <w:numId w:val="3"/>
        </w:numPr>
        <w:spacing w:before="0" w:beforeAutospacing="0" w:after="0"/>
      </w:pPr>
      <w:r>
        <w:t xml:space="preserve">Needs a </w:t>
      </w:r>
      <w:proofErr w:type="spellStart"/>
      <w:r>
        <w:t>bool</w:t>
      </w:r>
      <w:proofErr w:type="spellEnd"/>
      <w:r>
        <w:t xml:space="preserve"> parameter added for whether the ghost is currently scared. Don’t forget to update this in the .h as well. May also need to update other methods to take in a scared </w:t>
      </w:r>
      <w:proofErr w:type="spellStart"/>
      <w:r>
        <w:t>bool</w:t>
      </w:r>
      <w:proofErr w:type="spellEnd"/>
      <w:r>
        <w:t xml:space="preserve"> as well to be able to pass to </w:t>
      </w:r>
      <w:proofErr w:type="gramStart"/>
      <w:r>
        <w:t>Draw</w:t>
      </w:r>
      <w:proofErr w:type="gramEnd"/>
      <w:r>
        <w:t>. N</w:t>
      </w:r>
      <w:r w:rsidR="006C40B9">
        <w:t xml:space="preserve">ot all of them need this update, </w:t>
      </w:r>
      <w:r>
        <w:t>since for example the constructor calls Draw but can simply pass false for scared since the ghosts are never scared initially.</w:t>
      </w:r>
    </w:p>
    <w:p w:rsidR="00B5634E" w:rsidRPr="00CB5822" w:rsidRDefault="00CB5822" w:rsidP="00B5634E">
      <w:pPr>
        <w:pStyle w:val="NormalWeb"/>
        <w:numPr>
          <w:ilvl w:val="1"/>
          <w:numId w:val="3"/>
        </w:numPr>
        <w:spacing w:before="0" w:beforeAutospacing="0" w:after="0"/>
      </w:pPr>
      <w:r>
        <w:t>If scared, we need to now use the scared color data member instead of our normal color to draw the ghost. We also want to flip the scared color between White and Blue every time we draw so that the ghost appears to be flashing.</w:t>
      </w:r>
    </w:p>
    <w:p w:rsidR="00B5634E" w:rsidRDefault="00B5634E" w:rsidP="00B5634E">
      <w:pPr>
        <w:pStyle w:val="NormalWeb"/>
        <w:numPr>
          <w:ilvl w:val="0"/>
          <w:numId w:val="3"/>
        </w:numPr>
        <w:spacing w:before="0" w:beforeAutospacing="0" w:after="0"/>
      </w:pPr>
      <w:r w:rsidRPr="00CB5822">
        <w:t>Kill</w:t>
      </w:r>
    </w:p>
    <w:p w:rsidR="00CB5822" w:rsidRDefault="00CB5822" w:rsidP="00CB5822">
      <w:pPr>
        <w:pStyle w:val="NormalWeb"/>
        <w:numPr>
          <w:ilvl w:val="1"/>
          <w:numId w:val="3"/>
        </w:numPr>
        <w:spacing w:before="0" w:beforeAutospacing="0" w:after="0"/>
      </w:pPr>
      <w:r>
        <w:t xml:space="preserve">Call the </w:t>
      </w:r>
      <w:proofErr w:type="spellStart"/>
      <w:r>
        <w:t>ClearSpot</w:t>
      </w:r>
      <w:proofErr w:type="spellEnd"/>
      <w:r>
        <w:t xml:space="preserve"> method</w:t>
      </w:r>
      <w:r w:rsidR="006C40B9">
        <w:t>.</w:t>
      </w:r>
    </w:p>
    <w:p w:rsidR="00CB5822" w:rsidRDefault="00CB5822" w:rsidP="00CB5822">
      <w:pPr>
        <w:pStyle w:val="NormalWeb"/>
        <w:numPr>
          <w:ilvl w:val="1"/>
          <w:numId w:val="3"/>
        </w:numPr>
        <w:spacing w:before="0" w:beforeAutospacing="0" w:after="0"/>
      </w:pPr>
      <w:r>
        <w:t>Reset our position to the center of the cage (X</w:t>
      </w:r>
      <w:r w:rsidR="006C40B9">
        <w:t xml:space="preserve"> </w:t>
      </w:r>
      <w:r>
        <w:t>=</w:t>
      </w:r>
      <w:r w:rsidR="006C40B9">
        <w:t xml:space="preserve"> </w:t>
      </w:r>
      <w:r>
        <w:t>27, Y</w:t>
      </w:r>
      <w:r w:rsidR="006C40B9">
        <w:t xml:space="preserve"> </w:t>
      </w:r>
      <w:r>
        <w:t>=</w:t>
      </w:r>
      <w:r w:rsidR="006C40B9">
        <w:t xml:space="preserve"> </w:t>
      </w:r>
      <w:r>
        <w:t>14)</w:t>
      </w:r>
      <w:r w:rsidR="006C40B9">
        <w:t>.</w:t>
      </w:r>
    </w:p>
    <w:p w:rsidR="00CB5822" w:rsidRDefault="00CB5822" w:rsidP="00CB5822">
      <w:pPr>
        <w:pStyle w:val="NormalWeb"/>
        <w:numPr>
          <w:ilvl w:val="1"/>
          <w:numId w:val="3"/>
        </w:numPr>
        <w:spacing w:before="0" w:beforeAutospacing="0" w:after="0"/>
      </w:pPr>
      <w:r>
        <w:t>Draw</w:t>
      </w:r>
      <w:r w:rsidR="006C40B9">
        <w:t>.</w:t>
      </w:r>
    </w:p>
    <w:p w:rsidR="00CB5822" w:rsidRDefault="00CB5822" w:rsidP="00CB5822">
      <w:pPr>
        <w:pStyle w:val="NormalWeb"/>
        <w:numPr>
          <w:ilvl w:val="1"/>
          <w:numId w:val="3"/>
        </w:numPr>
        <w:spacing w:before="0" w:beforeAutospacing="0" w:after="0"/>
      </w:pPr>
      <w:r>
        <w:t xml:space="preserve">Change the </w:t>
      </w:r>
      <w:proofErr w:type="spellStart"/>
      <w:r>
        <w:t>InsideCage</w:t>
      </w:r>
      <w:proofErr w:type="spellEnd"/>
      <w:r>
        <w:t xml:space="preserve"> </w:t>
      </w:r>
      <w:proofErr w:type="spellStart"/>
      <w:r>
        <w:t>bool</w:t>
      </w:r>
      <w:proofErr w:type="spellEnd"/>
      <w:r>
        <w:t xml:space="preserve"> to true so that we can get back out of it</w:t>
      </w:r>
      <w:r w:rsidR="006C40B9">
        <w:t>.</w:t>
      </w:r>
    </w:p>
    <w:p w:rsidR="00CB5822" w:rsidRPr="00CB5822" w:rsidRDefault="00CB5822" w:rsidP="00CB5822">
      <w:pPr>
        <w:pStyle w:val="NormalWeb"/>
        <w:numPr>
          <w:ilvl w:val="1"/>
          <w:numId w:val="3"/>
        </w:numPr>
        <w:spacing w:before="0" w:beforeAutospacing="0" w:after="0"/>
      </w:pPr>
      <w:r>
        <w:t xml:space="preserve">Also clear the </w:t>
      </w:r>
      <w:proofErr w:type="spellStart"/>
      <w:r>
        <w:t>AvoidMove</w:t>
      </w:r>
      <w:proofErr w:type="spellEnd"/>
      <w:r>
        <w:t xml:space="preserve"> since any direction is valid again</w:t>
      </w:r>
      <w:r w:rsidR="006C40B9">
        <w:t>.</w:t>
      </w:r>
    </w:p>
    <w:p w:rsidR="00B5634E" w:rsidRDefault="00B5634E" w:rsidP="00B5634E">
      <w:pPr>
        <w:pStyle w:val="NormalWeb"/>
        <w:numPr>
          <w:ilvl w:val="0"/>
          <w:numId w:val="3"/>
        </w:numPr>
        <w:spacing w:before="0" w:beforeAutospacing="0" w:after="0"/>
      </w:pPr>
      <w:r w:rsidRPr="00CB5822">
        <w:t>Reset</w:t>
      </w:r>
    </w:p>
    <w:p w:rsidR="00CB5822" w:rsidRDefault="00CB5822" w:rsidP="00CB5822">
      <w:pPr>
        <w:pStyle w:val="NormalWeb"/>
        <w:numPr>
          <w:ilvl w:val="1"/>
          <w:numId w:val="3"/>
        </w:numPr>
        <w:spacing w:before="0" w:beforeAutospacing="0" w:after="0"/>
      </w:pPr>
      <w:r>
        <w:t xml:space="preserve">Clear the </w:t>
      </w:r>
      <w:proofErr w:type="spellStart"/>
      <w:r>
        <w:t>AvoidMove</w:t>
      </w:r>
      <w:proofErr w:type="spellEnd"/>
      <w:r>
        <w:t xml:space="preserve"> data member so any direction is valid again</w:t>
      </w:r>
      <w:r w:rsidR="006C40B9">
        <w:t>.</w:t>
      </w:r>
    </w:p>
    <w:p w:rsidR="00CB5822" w:rsidRDefault="00CB5822" w:rsidP="00CB5822">
      <w:pPr>
        <w:pStyle w:val="NormalWeb"/>
        <w:numPr>
          <w:ilvl w:val="1"/>
          <w:numId w:val="3"/>
        </w:numPr>
        <w:spacing w:before="0" w:beforeAutospacing="0" w:after="0"/>
      </w:pPr>
      <w:r>
        <w:t xml:space="preserve">Reset </w:t>
      </w:r>
      <w:proofErr w:type="spellStart"/>
      <w:r>
        <w:t>InsideCage</w:t>
      </w:r>
      <w:proofErr w:type="spellEnd"/>
      <w:r>
        <w:t xml:space="preserve"> based on our color (</w:t>
      </w:r>
      <w:r w:rsidR="006C40B9">
        <w:t>R</w:t>
      </w:r>
      <w:r>
        <w:t>ed doesn’t start in the cage)</w:t>
      </w:r>
      <w:r w:rsidR="006C40B9">
        <w:t>.</w:t>
      </w:r>
    </w:p>
    <w:p w:rsidR="00CB5822" w:rsidRDefault="00CB5822" w:rsidP="00CB5822">
      <w:pPr>
        <w:pStyle w:val="NormalWeb"/>
        <w:numPr>
          <w:ilvl w:val="1"/>
          <w:numId w:val="3"/>
        </w:numPr>
        <w:spacing w:before="0" w:beforeAutospacing="0" w:after="0"/>
      </w:pPr>
      <w:r>
        <w:t xml:space="preserve">Call the </w:t>
      </w:r>
      <w:proofErr w:type="spellStart"/>
      <w:r>
        <w:t>ClearSpot</w:t>
      </w:r>
      <w:proofErr w:type="spellEnd"/>
      <w:r>
        <w:t xml:space="preserve"> method</w:t>
      </w:r>
      <w:r w:rsidR="006C40B9">
        <w:t>.</w:t>
      </w:r>
    </w:p>
    <w:p w:rsidR="00CB5822" w:rsidRPr="00CB5822" w:rsidRDefault="00B04159" w:rsidP="00CB5822">
      <w:pPr>
        <w:pStyle w:val="NormalWeb"/>
        <w:numPr>
          <w:ilvl w:val="1"/>
          <w:numId w:val="3"/>
        </w:numPr>
        <w:spacing w:before="0" w:beforeAutospacing="0" w:after="0"/>
      </w:pPr>
      <w:r>
        <w:t xml:space="preserve">Finally set the position data member to the </w:t>
      </w:r>
      <w:proofErr w:type="spellStart"/>
      <w:r>
        <w:t>Coord</w:t>
      </w:r>
      <w:proofErr w:type="spellEnd"/>
      <w:r>
        <w:t xml:space="preserve"> parameter</w:t>
      </w:r>
      <w:r w:rsidR="006C40B9">
        <w:t>.</w:t>
      </w:r>
    </w:p>
    <w:p w:rsidR="007620B1" w:rsidRDefault="007620B1" w:rsidP="007620B1">
      <w:pPr>
        <w:pStyle w:val="Heading2-notable"/>
      </w:pPr>
      <w:proofErr w:type="spellStart"/>
      <w:r>
        <w:t>Player.</w:t>
      </w:r>
      <w:r w:rsidR="00B5634E">
        <w:t>h</w:t>
      </w:r>
      <w:proofErr w:type="spellEnd"/>
    </w:p>
    <w:p w:rsidR="001518D4" w:rsidRDefault="001518D4" w:rsidP="00827C56">
      <w:pPr>
        <w:pStyle w:val="NormalWeb"/>
        <w:numPr>
          <w:ilvl w:val="0"/>
          <w:numId w:val="3"/>
        </w:numPr>
        <w:spacing w:before="0" w:beforeAutospacing="0" w:after="0"/>
      </w:pPr>
      <w:r>
        <w:t>Methods:</w:t>
      </w:r>
    </w:p>
    <w:p w:rsidR="00B5634E" w:rsidRDefault="00B5634E" w:rsidP="001518D4">
      <w:pPr>
        <w:pStyle w:val="NormalWeb"/>
        <w:numPr>
          <w:ilvl w:val="1"/>
          <w:numId w:val="3"/>
        </w:numPr>
        <w:spacing w:before="0" w:beforeAutospacing="0" w:after="0"/>
      </w:pPr>
      <w:r>
        <w:t xml:space="preserve">Reset that doesn’t return </w:t>
      </w:r>
      <w:r w:rsidR="006C40B9">
        <w:t xml:space="preserve">anything and takes in the maze </w:t>
      </w:r>
      <w:r>
        <w:t xml:space="preserve">and a </w:t>
      </w:r>
      <w:proofErr w:type="spellStart"/>
      <w:r>
        <w:t>Coord</w:t>
      </w:r>
      <w:proofErr w:type="spellEnd"/>
      <w:r>
        <w:t xml:space="preserve"> for the position to reset to</w:t>
      </w:r>
      <w:r w:rsidR="006C40B9">
        <w:t>.</w:t>
      </w:r>
    </w:p>
    <w:p w:rsidR="00B04159" w:rsidRDefault="00B04159" w:rsidP="001518D4">
      <w:pPr>
        <w:pStyle w:val="NormalWeb"/>
        <w:numPr>
          <w:ilvl w:val="1"/>
          <w:numId w:val="3"/>
        </w:numPr>
        <w:spacing w:before="0" w:beforeAutospacing="0" w:after="0"/>
      </w:pPr>
      <w:r>
        <w:t>An inline Kill method that doesn’t return anything or take anything in, simply subtract</w:t>
      </w:r>
      <w:r w:rsidR="00CC0C3A">
        <w:t>s</w:t>
      </w:r>
      <w:r>
        <w:t xml:space="preserve"> 1 from the lives data member.</w:t>
      </w:r>
    </w:p>
    <w:p w:rsidR="001518D4" w:rsidRDefault="001518D4" w:rsidP="001518D4">
      <w:pPr>
        <w:pStyle w:val="NormalWeb"/>
        <w:numPr>
          <w:ilvl w:val="1"/>
          <w:numId w:val="3"/>
        </w:numPr>
        <w:spacing w:before="0" w:beforeAutospacing="0" w:after="0"/>
      </w:pPr>
      <w:r>
        <w:t xml:space="preserve">An inline </w:t>
      </w:r>
      <w:proofErr w:type="spellStart"/>
      <w:r>
        <w:t>GetPos</w:t>
      </w:r>
      <w:proofErr w:type="spellEnd"/>
      <w:r>
        <w:t xml:space="preserve"> method that returns the </w:t>
      </w:r>
      <w:proofErr w:type="spellStart"/>
      <w:r>
        <w:t>Coord</w:t>
      </w:r>
      <w:proofErr w:type="spellEnd"/>
      <w:r>
        <w:t xml:space="preserve"> data member</w:t>
      </w:r>
      <w:r w:rsidR="006C40B9">
        <w:t>.</w:t>
      </w:r>
    </w:p>
    <w:p w:rsidR="001518D4" w:rsidRDefault="001518D4" w:rsidP="001518D4">
      <w:pPr>
        <w:pStyle w:val="NormalWeb"/>
        <w:numPr>
          <w:ilvl w:val="1"/>
          <w:numId w:val="3"/>
        </w:numPr>
        <w:spacing w:before="0" w:beforeAutospacing="0" w:after="0"/>
      </w:pPr>
      <w:r>
        <w:lastRenderedPageBreak/>
        <w:t xml:space="preserve">An inline </w:t>
      </w:r>
      <w:proofErr w:type="spellStart"/>
      <w:r>
        <w:t>GetLives</w:t>
      </w:r>
      <w:proofErr w:type="spellEnd"/>
      <w:r>
        <w:t xml:space="preserve"> method that returns the lives data member</w:t>
      </w:r>
      <w:r w:rsidR="006C40B9">
        <w:t>.</w:t>
      </w:r>
    </w:p>
    <w:p w:rsidR="001518D4" w:rsidRDefault="001518D4" w:rsidP="001518D4">
      <w:pPr>
        <w:pStyle w:val="NormalWeb"/>
        <w:numPr>
          <w:ilvl w:val="1"/>
          <w:numId w:val="3"/>
        </w:numPr>
        <w:spacing w:before="0" w:beforeAutospacing="0" w:after="0"/>
      </w:pPr>
      <w:r>
        <w:t xml:space="preserve">An inline </w:t>
      </w:r>
      <w:proofErr w:type="spellStart"/>
      <w:r>
        <w:t>GetPowerPellet</w:t>
      </w:r>
      <w:proofErr w:type="spellEnd"/>
      <w:r>
        <w:t xml:space="preserve"> method that returns the </w:t>
      </w:r>
      <w:proofErr w:type="spellStart"/>
      <w:r>
        <w:t>bool</w:t>
      </w:r>
      <w:proofErr w:type="spellEnd"/>
      <w:r>
        <w:t xml:space="preserve"> Power Pellet data member</w:t>
      </w:r>
      <w:r w:rsidR="006C40B9">
        <w:t>.</w:t>
      </w:r>
    </w:p>
    <w:p w:rsidR="001518D4" w:rsidRDefault="001518D4" w:rsidP="001518D4">
      <w:pPr>
        <w:pStyle w:val="NormalWeb"/>
        <w:numPr>
          <w:ilvl w:val="1"/>
          <w:numId w:val="3"/>
        </w:numPr>
        <w:spacing w:before="0" w:beforeAutospacing="0" w:after="0"/>
      </w:pPr>
      <w:r>
        <w:t xml:space="preserve">An inline </w:t>
      </w:r>
      <w:proofErr w:type="spellStart"/>
      <w:r>
        <w:t>GhostKilled</w:t>
      </w:r>
      <w:proofErr w:type="spellEnd"/>
      <w:r>
        <w:t xml:space="preserve"> method that doesn’t return anything or take anything in, simply adds 200 to the current score.</w:t>
      </w:r>
    </w:p>
    <w:p w:rsidR="001518D4" w:rsidRDefault="001518D4" w:rsidP="00827C56">
      <w:pPr>
        <w:pStyle w:val="NormalWeb"/>
        <w:numPr>
          <w:ilvl w:val="0"/>
          <w:numId w:val="3"/>
        </w:numPr>
        <w:spacing w:before="0" w:beforeAutospacing="0" w:after="0"/>
      </w:pPr>
      <w:r>
        <w:t>Data Members:</w:t>
      </w:r>
    </w:p>
    <w:p w:rsidR="001518D4" w:rsidRDefault="001518D4" w:rsidP="001518D4">
      <w:pPr>
        <w:pStyle w:val="NormalWeb"/>
        <w:numPr>
          <w:ilvl w:val="1"/>
          <w:numId w:val="3"/>
        </w:numPr>
        <w:spacing w:before="0" w:beforeAutospacing="0" w:after="0"/>
      </w:pPr>
      <w:proofErr w:type="spellStart"/>
      <w:r>
        <w:t>Bool</w:t>
      </w:r>
      <w:proofErr w:type="spellEnd"/>
      <w:r>
        <w:t xml:space="preserve"> for whether player has a Power Pellet</w:t>
      </w:r>
      <w:r w:rsidR="00D255C2">
        <w:t>.</w:t>
      </w:r>
    </w:p>
    <w:p w:rsidR="001518D4" w:rsidRDefault="001518D4" w:rsidP="001518D4">
      <w:pPr>
        <w:pStyle w:val="NormalWeb"/>
        <w:numPr>
          <w:ilvl w:val="1"/>
          <w:numId w:val="3"/>
        </w:numPr>
        <w:spacing w:before="0" w:beforeAutospacing="0" w:after="0"/>
      </w:pPr>
      <w:proofErr w:type="spellStart"/>
      <w:r>
        <w:t>Int</w:t>
      </w:r>
      <w:proofErr w:type="spellEnd"/>
      <w:r>
        <w:t xml:space="preserve"> for keeping track of frames since player last collected Power Pellet</w:t>
      </w:r>
      <w:r w:rsidR="00D255C2">
        <w:t>.</w:t>
      </w:r>
    </w:p>
    <w:p w:rsidR="00B5634E" w:rsidRDefault="00B5634E" w:rsidP="00B5634E">
      <w:pPr>
        <w:pStyle w:val="Heading2-notable"/>
      </w:pPr>
      <w:r>
        <w:t>Player.cpp</w:t>
      </w:r>
    </w:p>
    <w:p w:rsidR="00B5634E" w:rsidRDefault="006F35F1" w:rsidP="00827C56">
      <w:pPr>
        <w:pStyle w:val="NormalWeb"/>
        <w:numPr>
          <w:ilvl w:val="0"/>
          <w:numId w:val="3"/>
        </w:numPr>
        <w:spacing w:before="0" w:beforeAutospacing="0" w:after="0"/>
      </w:pPr>
      <w:r>
        <w:t>Constructor</w:t>
      </w:r>
    </w:p>
    <w:p w:rsidR="006F35F1" w:rsidRDefault="006F35F1" w:rsidP="006F35F1">
      <w:pPr>
        <w:pStyle w:val="NormalWeb"/>
        <w:numPr>
          <w:ilvl w:val="1"/>
          <w:numId w:val="3"/>
        </w:numPr>
        <w:spacing w:before="0" w:beforeAutospacing="0" w:after="0"/>
      </w:pPr>
      <w:r>
        <w:t xml:space="preserve">Assign the Power Pellet </w:t>
      </w:r>
      <w:proofErr w:type="spellStart"/>
      <w:r>
        <w:t>bool</w:t>
      </w:r>
      <w:proofErr w:type="spellEnd"/>
      <w:r>
        <w:t xml:space="preserve"> to false and the Power Pellet frames to 0.</w:t>
      </w:r>
    </w:p>
    <w:p w:rsidR="006F35F1" w:rsidRDefault="006F35F1" w:rsidP="00827C56">
      <w:pPr>
        <w:pStyle w:val="NormalWeb"/>
        <w:numPr>
          <w:ilvl w:val="0"/>
          <w:numId w:val="3"/>
        </w:numPr>
        <w:spacing w:before="0" w:beforeAutospacing="0" w:after="0"/>
      </w:pPr>
      <w:r>
        <w:t>Move</w:t>
      </w:r>
    </w:p>
    <w:p w:rsidR="00B04159" w:rsidRDefault="003D4C12" w:rsidP="00B04159">
      <w:pPr>
        <w:pStyle w:val="NormalWeb"/>
        <w:numPr>
          <w:ilvl w:val="1"/>
          <w:numId w:val="3"/>
        </w:numPr>
        <w:spacing w:before="0" w:beforeAutospacing="0" w:after="0"/>
      </w:pPr>
      <w:r>
        <w:t xml:space="preserve">We need to handle Power Pellet collection further now. Instead of just adding 50 to the score we also need to set the </w:t>
      </w:r>
      <w:proofErr w:type="spellStart"/>
      <w:r>
        <w:t>PowerPellet</w:t>
      </w:r>
      <w:proofErr w:type="spellEnd"/>
      <w:r>
        <w:t xml:space="preserve"> </w:t>
      </w:r>
      <w:proofErr w:type="spellStart"/>
      <w:r>
        <w:t>bool</w:t>
      </w:r>
      <w:proofErr w:type="spellEnd"/>
      <w:r>
        <w:t xml:space="preserve"> to true and the Frames to 25.</w:t>
      </w:r>
    </w:p>
    <w:p w:rsidR="003D4C12" w:rsidRPr="003D4C12" w:rsidRDefault="003D4C12" w:rsidP="003D4C12">
      <w:pPr>
        <w:pStyle w:val="NormalWeb"/>
        <w:numPr>
          <w:ilvl w:val="1"/>
          <w:numId w:val="3"/>
        </w:numPr>
        <w:spacing w:before="0" w:beforeAutospacing="0" w:after="0"/>
      </w:pPr>
      <w:proofErr w:type="spellStart"/>
      <w:r>
        <w:t>PowerPellet</w:t>
      </w:r>
      <w:proofErr w:type="spellEnd"/>
      <w:r>
        <w:t xml:space="preserve"> Frame’s data member needs to decrease by 1 at the beginning of the Move method. If it hits 0, turn off the </w:t>
      </w:r>
      <w:proofErr w:type="spellStart"/>
      <w:r>
        <w:t>PowerPellet</w:t>
      </w:r>
      <w:proofErr w:type="spellEnd"/>
      <w:r>
        <w:t xml:space="preserve"> </w:t>
      </w:r>
      <w:proofErr w:type="spellStart"/>
      <w:r>
        <w:t>bool</w:t>
      </w:r>
      <w:proofErr w:type="spellEnd"/>
      <w:r>
        <w:t xml:space="preserve">. This should allow the player to have the </w:t>
      </w:r>
      <w:proofErr w:type="spellStart"/>
      <w:r>
        <w:t>PowerPellet</w:t>
      </w:r>
      <w:proofErr w:type="spellEnd"/>
      <w:r>
        <w:t xml:space="preserve"> for 25 moves and then turn off.</w:t>
      </w:r>
    </w:p>
    <w:p w:rsidR="00B04159" w:rsidRDefault="00B04159" w:rsidP="00827C56">
      <w:pPr>
        <w:pStyle w:val="NormalWeb"/>
        <w:numPr>
          <w:ilvl w:val="0"/>
          <w:numId w:val="3"/>
        </w:numPr>
        <w:spacing w:before="0" w:beforeAutospacing="0" w:after="0"/>
      </w:pPr>
      <w:r>
        <w:t>Reset</w:t>
      </w:r>
    </w:p>
    <w:p w:rsidR="00B04159" w:rsidRDefault="00B04159" w:rsidP="00B04159">
      <w:pPr>
        <w:pStyle w:val="NormalWeb"/>
        <w:numPr>
          <w:ilvl w:val="1"/>
          <w:numId w:val="3"/>
        </w:numPr>
        <w:spacing w:before="0" w:beforeAutospacing="0" w:after="0"/>
      </w:pPr>
      <w:r>
        <w:t xml:space="preserve">Call </w:t>
      </w:r>
      <w:proofErr w:type="spellStart"/>
      <w:r>
        <w:t>ClearSpot</w:t>
      </w:r>
      <w:proofErr w:type="spellEnd"/>
      <w:r w:rsidR="00D255C2">
        <w:t>.</w:t>
      </w:r>
    </w:p>
    <w:p w:rsidR="00B04159" w:rsidRDefault="00B04159" w:rsidP="00B04159">
      <w:pPr>
        <w:pStyle w:val="NormalWeb"/>
        <w:numPr>
          <w:ilvl w:val="1"/>
          <w:numId w:val="3"/>
        </w:numPr>
        <w:spacing w:before="0" w:beforeAutospacing="0" w:after="0"/>
      </w:pPr>
      <w:r>
        <w:t xml:space="preserve">Set the position data member to the </w:t>
      </w:r>
      <w:proofErr w:type="spellStart"/>
      <w:r>
        <w:t>Coord</w:t>
      </w:r>
      <w:proofErr w:type="spellEnd"/>
      <w:r>
        <w:t xml:space="preserve"> parameter</w:t>
      </w:r>
      <w:r w:rsidR="007A1EEE">
        <w:t>.</w:t>
      </w:r>
    </w:p>
    <w:p w:rsidR="00B04159" w:rsidRPr="00B04159" w:rsidRDefault="00B04159" w:rsidP="00B04159">
      <w:pPr>
        <w:pStyle w:val="NormalWeb"/>
        <w:numPr>
          <w:ilvl w:val="1"/>
          <w:numId w:val="3"/>
        </w:numPr>
        <w:spacing w:before="0" w:beforeAutospacing="0" w:after="0"/>
      </w:pPr>
      <w:r>
        <w:t>Draw</w:t>
      </w:r>
      <w:r w:rsidR="007A1EEE">
        <w:t>.</w:t>
      </w:r>
    </w:p>
    <w:p w:rsidR="00781660" w:rsidRDefault="00781660" w:rsidP="00781660">
      <w:pPr>
        <w:pStyle w:val="Heading2-notable"/>
      </w:pPr>
      <w:r>
        <w:t>main.cpp</w:t>
      </w:r>
    </w:p>
    <w:p w:rsidR="00781660" w:rsidRDefault="00B04159" w:rsidP="00781660">
      <w:pPr>
        <w:pStyle w:val="NormalWeb"/>
        <w:numPr>
          <w:ilvl w:val="0"/>
          <w:numId w:val="3"/>
        </w:numPr>
        <w:spacing w:before="0" w:beforeAutospacing="0" w:after="0"/>
      </w:pPr>
      <w:proofErr w:type="spellStart"/>
      <w:r w:rsidRPr="00B04159">
        <w:t>CheckCollision</w:t>
      </w:r>
      <w:proofErr w:type="spellEnd"/>
      <w:r w:rsidRPr="00B04159">
        <w:t xml:space="preserve"> function that returns a </w:t>
      </w:r>
      <w:proofErr w:type="spellStart"/>
      <w:r w:rsidRPr="00B04159">
        <w:t>bool</w:t>
      </w:r>
      <w:proofErr w:type="spellEnd"/>
      <w:r w:rsidRPr="00B04159">
        <w:t xml:space="preserve"> and tak</w:t>
      </w:r>
      <w:r w:rsidR="007A1EEE">
        <w:t xml:space="preserve">es in the maze, player pointer </w:t>
      </w:r>
      <w:r w:rsidRPr="00B04159">
        <w:t>and the array of ghosts</w:t>
      </w:r>
      <w:r w:rsidR="007A1EEE">
        <w:t>.</w:t>
      </w:r>
    </w:p>
    <w:p w:rsidR="00B04159" w:rsidRDefault="00B04159" w:rsidP="00B04159">
      <w:pPr>
        <w:pStyle w:val="NormalWeb"/>
        <w:numPr>
          <w:ilvl w:val="1"/>
          <w:numId w:val="3"/>
        </w:numPr>
        <w:spacing w:before="0" w:beforeAutospacing="0" w:after="0"/>
      </w:pPr>
      <w:r>
        <w:t>Loop through the ghosts and check if they are at the same position as the player</w:t>
      </w:r>
      <w:r w:rsidR="007A1EEE">
        <w:t>.</w:t>
      </w:r>
    </w:p>
    <w:p w:rsidR="00B04159" w:rsidRDefault="007A1EEE" w:rsidP="00B04159">
      <w:pPr>
        <w:pStyle w:val="NormalWeb"/>
        <w:numPr>
          <w:ilvl w:val="1"/>
          <w:numId w:val="3"/>
        </w:numPr>
        <w:spacing w:before="0" w:beforeAutospacing="0" w:after="0"/>
      </w:pPr>
      <w:r>
        <w:t xml:space="preserve">If so </w:t>
      </w:r>
      <w:r w:rsidR="00B04159">
        <w:t xml:space="preserve">and the Player has a </w:t>
      </w:r>
      <w:proofErr w:type="spellStart"/>
      <w:r w:rsidR="00B04159">
        <w:t>PowerPellet</w:t>
      </w:r>
      <w:proofErr w:type="spellEnd"/>
      <w:r>
        <w:t>:</w:t>
      </w:r>
    </w:p>
    <w:p w:rsidR="00B04159" w:rsidRDefault="00B04159" w:rsidP="00B04159">
      <w:pPr>
        <w:pStyle w:val="NormalWeb"/>
        <w:numPr>
          <w:ilvl w:val="2"/>
          <w:numId w:val="3"/>
        </w:numPr>
        <w:spacing w:before="0" w:beforeAutospacing="0" w:after="0"/>
      </w:pPr>
      <w:r>
        <w:t>Kill the ghost</w:t>
      </w:r>
      <w:r w:rsidR="007A1EEE">
        <w:t>.</w:t>
      </w:r>
    </w:p>
    <w:p w:rsidR="00B04159" w:rsidRDefault="00B04159" w:rsidP="00B04159">
      <w:pPr>
        <w:pStyle w:val="NormalWeb"/>
        <w:numPr>
          <w:ilvl w:val="2"/>
          <w:numId w:val="3"/>
        </w:numPr>
        <w:spacing w:before="0" w:beforeAutospacing="0" w:after="0"/>
      </w:pPr>
      <w:r>
        <w:t xml:space="preserve">Call the player’s </w:t>
      </w:r>
      <w:proofErr w:type="spellStart"/>
      <w:r>
        <w:t>GhostKilled</w:t>
      </w:r>
      <w:proofErr w:type="spellEnd"/>
      <w:r>
        <w:t xml:space="preserve"> method to increase the score</w:t>
      </w:r>
      <w:r w:rsidR="007A1EEE">
        <w:t>.</w:t>
      </w:r>
    </w:p>
    <w:p w:rsidR="00B04159" w:rsidRDefault="007A1EEE" w:rsidP="00B04159">
      <w:pPr>
        <w:pStyle w:val="NormalWeb"/>
        <w:numPr>
          <w:ilvl w:val="1"/>
          <w:numId w:val="3"/>
        </w:numPr>
        <w:spacing w:before="0" w:beforeAutospacing="0" w:after="0"/>
      </w:pPr>
      <w:r>
        <w:t xml:space="preserve">If so </w:t>
      </w:r>
      <w:r w:rsidR="00B04159">
        <w:t xml:space="preserve">and the Player doesn’t have a </w:t>
      </w:r>
      <w:proofErr w:type="spellStart"/>
      <w:r w:rsidR="00B04159">
        <w:t>PowerPellet</w:t>
      </w:r>
      <w:proofErr w:type="spellEnd"/>
      <w:r>
        <w:t>:</w:t>
      </w:r>
    </w:p>
    <w:p w:rsidR="00B2121F" w:rsidRDefault="00B2121F" w:rsidP="00B2121F">
      <w:pPr>
        <w:pStyle w:val="NormalWeb"/>
        <w:numPr>
          <w:ilvl w:val="2"/>
          <w:numId w:val="3"/>
        </w:numPr>
        <w:spacing w:before="0" w:beforeAutospacing="0" w:after="0"/>
      </w:pPr>
      <w:r>
        <w:t>Kill the player</w:t>
      </w:r>
      <w:r w:rsidR="007A1EEE">
        <w:t>.</w:t>
      </w:r>
    </w:p>
    <w:p w:rsidR="00B2121F" w:rsidRDefault="00B2121F" w:rsidP="00B2121F">
      <w:pPr>
        <w:pStyle w:val="NormalWeb"/>
        <w:numPr>
          <w:ilvl w:val="2"/>
          <w:numId w:val="3"/>
        </w:numPr>
        <w:spacing w:before="0" w:beforeAutospacing="0" w:after="0"/>
      </w:pPr>
      <w:r>
        <w:t xml:space="preserve">Return true – </w:t>
      </w:r>
      <w:r w:rsidR="007A1EEE">
        <w:t xml:space="preserve">we </w:t>
      </w:r>
      <w:r>
        <w:t xml:space="preserve">don’t need to continue checking </w:t>
      </w:r>
      <w:r w:rsidR="007A1EEE">
        <w:t>for</w:t>
      </w:r>
      <w:r>
        <w:t xml:space="preserve"> collision</w:t>
      </w:r>
      <w:r w:rsidR="007A1EEE">
        <w:t>.</w:t>
      </w:r>
    </w:p>
    <w:p w:rsidR="00B04159" w:rsidRDefault="00B2121F" w:rsidP="00B04159">
      <w:pPr>
        <w:pStyle w:val="NormalWeb"/>
        <w:numPr>
          <w:ilvl w:val="1"/>
          <w:numId w:val="3"/>
        </w:numPr>
        <w:spacing w:before="0" w:beforeAutospacing="0" w:after="0"/>
      </w:pPr>
      <w:r>
        <w:t>After the loop, r</w:t>
      </w:r>
      <w:r w:rsidR="00B04159">
        <w:t>eturn false</w:t>
      </w:r>
      <w:r w:rsidR="007A1EEE">
        <w:t>.</w:t>
      </w:r>
    </w:p>
    <w:p w:rsidR="003D4C12" w:rsidRDefault="003D4C12" w:rsidP="003D4C12">
      <w:pPr>
        <w:pStyle w:val="NormalWeb"/>
        <w:numPr>
          <w:ilvl w:val="0"/>
          <w:numId w:val="3"/>
        </w:numPr>
        <w:spacing w:before="0" w:beforeAutospacing="0" w:after="0"/>
      </w:pPr>
      <w:r>
        <w:t xml:space="preserve">After the player moves, call the </w:t>
      </w:r>
      <w:proofErr w:type="spellStart"/>
      <w:r>
        <w:t>CheckCollision</w:t>
      </w:r>
      <w:proofErr w:type="spellEnd"/>
      <w:r>
        <w:t xml:space="preserve"> function storing the return value into a local variable. The return value indicates whether the player has died.</w:t>
      </w:r>
    </w:p>
    <w:p w:rsidR="003D4C12" w:rsidRDefault="003D4C12" w:rsidP="003D4C12">
      <w:pPr>
        <w:pStyle w:val="NormalWeb"/>
        <w:numPr>
          <w:ilvl w:val="0"/>
          <w:numId w:val="3"/>
        </w:numPr>
        <w:spacing w:before="0" w:beforeAutospacing="0" w:after="0"/>
      </w:pPr>
      <w:r>
        <w:t xml:space="preserve">If the player is not dead, allow the Ghosts to move (Part 2) and call </w:t>
      </w:r>
      <w:proofErr w:type="spellStart"/>
      <w:r>
        <w:t>CheckCollision</w:t>
      </w:r>
      <w:proofErr w:type="spellEnd"/>
      <w:r>
        <w:t xml:space="preserve"> again</w:t>
      </w:r>
      <w:r w:rsidR="007A1EEE">
        <w:t xml:space="preserve">, </w:t>
      </w:r>
      <w:r>
        <w:t>storing the return value into the local variable.</w:t>
      </w:r>
    </w:p>
    <w:p w:rsidR="003D4C12" w:rsidRDefault="003D4C12" w:rsidP="003D4C12">
      <w:pPr>
        <w:pStyle w:val="NormalWeb"/>
        <w:numPr>
          <w:ilvl w:val="0"/>
          <w:numId w:val="3"/>
        </w:numPr>
        <w:spacing w:before="0" w:beforeAutospacing="0" w:after="0"/>
      </w:pPr>
      <w:r>
        <w:t>If the player is dead f</w:t>
      </w:r>
      <w:r w:rsidR="007A1EEE">
        <w:t xml:space="preserve">rom either </w:t>
      </w:r>
      <w:proofErr w:type="spellStart"/>
      <w:r w:rsidR="007A1EEE">
        <w:t>CheckCollision</w:t>
      </w:r>
      <w:proofErr w:type="spellEnd"/>
      <w:r w:rsidR="007A1EEE">
        <w:t xml:space="preserve"> call </w:t>
      </w:r>
      <w:r>
        <w:t>we need to reset the game</w:t>
      </w:r>
      <w:r w:rsidR="007A1EEE">
        <w:t>.</w:t>
      </w:r>
    </w:p>
    <w:p w:rsidR="003D4C12" w:rsidRDefault="003D4C12" w:rsidP="003D4C12">
      <w:pPr>
        <w:pStyle w:val="NormalWeb"/>
        <w:numPr>
          <w:ilvl w:val="1"/>
          <w:numId w:val="3"/>
        </w:numPr>
        <w:spacing w:before="0" w:beforeAutospacing="0" w:after="0"/>
      </w:pPr>
      <w:r>
        <w:t>If the player still has lives remaining (not a game over)</w:t>
      </w:r>
      <w:r w:rsidR="007A1EEE">
        <w:t>:</w:t>
      </w:r>
    </w:p>
    <w:p w:rsidR="003D4C12" w:rsidRDefault="003D4C12" w:rsidP="003D4C12">
      <w:pPr>
        <w:pStyle w:val="NormalWeb"/>
        <w:numPr>
          <w:ilvl w:val="2"/>
          <w:numId w:val="3"/>
        </w:numPr>
        <w:spacing w:before="0" w:beforeAutospacing="0" w:after="0"/>
      </w:pPr>
      <w:r>
        <w:t>Reset the player</w:t>
      </w:r>
      <w:r w:rsidR="007A1EEE">
        <w:t>.</w:t>
      </w:r>
    </w:p>
    <w:p w:rsidR="003D4C12" w:rsidRDefault="003D4C12" w:rsidP="003D4C12">
      <w:pPr>
        <w:pStyle w:val="NormalWeb"/>
        <w:numPr>
          <w:ilvl w:val="2"/>
          <w:numId w:val="3"/>
        </w:numPr>
        <w:spacing w:before="0" w:beforeAutospacing="0" w:after="0"/>
      </w:pPr>
      <w:r>
        <w:t>Reset all the ghosts</w:t>
      </w:r>
      <w:r w:rsidR="007A1EEE">
        <w:t>.</w:t>
      </w:r>
    </w:p>
    <w:p w:rsidR="003D4C12" w:rsidRDefault="003D4C12" w:rsidP="003D4C12">
      <w:pPr>
        <w:pStyle w:val="NormalWeb"/>
        <w:numPr>
          <w:ilvl w:val="2"/>
          <w:numId w:val="3"/>
        </w:numPr>
        <w:spacing w:before="0" w:beforeAutospacing="0" w:after="0"/>
      </w:pPr>
      <w:r>
        <w:t>Draw all the ghosts (do not combine this with their reset)</w:t>
      </w:r>
      <w:r w:rsidR="007A1EEE">
        <w:t>.</w:t>
      </w:r>
    </w:p>
    <w:p w:rsidR="003D4C12" w:rsidRDefault="003D4C12" w:rsidP="003D4C12">
      <w:pPr>
        <w:pStyle w:val="NormalWeb"/>
        <w:numPr>
          <w:ilvl w:val="1"/>
          <w:numId w:val="3"/>
        </w:numPr>
        <w:spacing w:before="0" w:beforeAutospacing="0" w:after="0"/>
      </w:pPr>
      <w:r>
        <w:t>If the player has no more lives (game over)</w:t>
      </w:r>
      <w:r w:rsidR="007A1EEE">
        <w:t>:</w:t>
      </w:r>
    </w:p>
    <w:p w:rsidR="003D4C12" w:rsidRDefault="007A1EEE" w:rsidP="003D4C12">
      <w:pPr>
        <w:pStyle w:val="NormalWeb"/>
        <w:numPr>
          <w:ilvl w:val="2"/>
          <w:numId w:val="3"/>
        </w:numPr>
        <w:spacing w:before="0" w:beforeAutospacing="0" w:after="0"/>
      </w:pPr>
      <w:r>
        <w:t xml:space="preserve">Call </w:t>
      </w:r>
      <w:proofErr w:type="spellStart"/>
      <w:r>
        <w:t>DisplayHUD</w:t>
      </w:r>
      <w:proofErr w:type="spellEnd"/>
      <w:r>
        <w:t xml:space="preserve"> so we can see the lives at 0.</w:t>
      </w:r>
    </w:p>
    <w:p w:rsidR="003D4C12" w:rsidRPr="00B04159" w:rsidRDefault="003D4C12" w:rsidP="003D4C12">
      <w:pPr>
        <w:pStyle w:val="NormalWeb"/>
        <w:numPr>
          <w:ilvl w:val="2"/>
          <w:numId w:val="3"/>
        </w:numPr>
        <w:spacing w:before="0" w:beforeAutospacing="0" w:after="0"/>
      </w:pPr>
      <w:r>
        <w:t xml:space="preserve">Then display a Game </w:t>
      </w:r>
      <w:proofErr w:type="gramStart"/>
      <w:r>
        <w:t>Over</w:t>
      </w:r>
      <w:proofErr w:type="gramEnd"/>
      <w:r>
        <w:t xml:space="preserve"> message and break out of the game loop</w:t>
      </w:r>
      <w:r w:rsidR="007A1EEE">
        <w:t>.</w:t>
      </w:r>
    </w:p>
    <w:p w:rsidR="00827C56" w:rsidRDefault="00827C56" w:rsidP="00827C56">
      <w:pPr>
        <w:pStyle w:val="Heading1"/>
        <w:rPr>
          <w:sz w:val="36"/>
          <w:szCs w:val="36"/>
        </w:rPr>
      </w:pPr>
      <w:bookmarkStart w:id="8" w:name="_Toc363136233"/>
      <w:bookmarkStart w:id="9" w:name="_Toc383769550"/>
      <w:r>
        <w:rPr>
          <w:sz w:val="36"/>
          <w:szCs w:val="36"/>
        </w:rPr>
        <w:lastRenderedPageBreak/>
        <w:t>Testing</w:t>
      </w:r>
      <w:bookmarkEnd w:id="8"/>
      <w:bookmarkEnd w:id="9"/>
    </w:p>
    <w:p w:rsidR="00827C56" w:rsidRDefault="00827C56" w:rsidP="00827C56">
      <w:pPr>
        <w:pStyle w:val="NormalWeb"/>
        <w:numPr>
          <w:ilvl w:val="0"/>
          <w:numId w:val="3"/>
        </w:numPr>
        <w:spacing w:before="0" w:beforeAutospacing="0" w:after="0"/>
      </w:pPr>
      <w:r>
        <w:t>Don’t forget to test your game for all the different possibilities to ensure everything is working p</w:t>
      </w:r>
      <w:r w:rsidR="00751AE5">
        <w:t xml:space="preserve">roperly. Not seeding random can occasionally </w:t>
      </w:r>
      <w:proofErr w:type="gramStart"/>
      <w:r w:rsidR="00751AE5">
        <w:t>make</w:t>
      </w:r>
      <w:proofErr w:type="gramEnd"/>
      <w:r w:rsidR="00751AE5">
        <w:t xml:space="preserve"> this process </w:t>
      </w:r>
      <w:r>
        <w:t>easier.</w:t>
      </w:r>
    </w:p>
    <w:p w:rsidR="00827C56" w:rsidRDefault="00827C56" w:rsidP="00827C56">
      <w:pPr>
        <w:pStyle w:val="NormalWeb"/>
        <w:numPr>
          <w:ilvl w:val="0"/>
          <w:numId w:val="3"/>
        </w:numPr>
        <w:spacing w:before="0" w:beforeAutospacing="0" w:after="0"/>
      </w:pPr>
      <w:r>
        <w:t xml:space="preserve">Try killing ghosts, getting killed by ghosts, getting the game over, using warps, ghosts using warps, </w:t>
      </w:r>
      <w:r w:rsidR="005F7EC4">
        <w:t>ghosts sharing</w:t>
      </w:r>
      <w:r w:rsidR="00280C62">
        <w:t xml:space="preserve"> the same position in the maze </w:t>
      </w:r>
      <w:r>
        <w:t>and ev</w:t>
      </w:r>
      <w:r w:rsidR="00280C62">
        <w:t xml:space="preserve">erything else you can </w:t>
      </w:r>
      <w:r>
        <w:t>think of.</w:t>
      </w:r>
    </w:p>
    <w:p w:rsidR="0084700C" w:rsidRDefault="00827C56" w:rsidP="00827C56">
      <w:pPr>
        <w:pStyle w:val="NormalWeb"/>
        <w:numPr>
          <w:ilvl w:val="0"/>
          <w:numId w:val="3"/>
        </w:numPr>
        <w:spacing w:before="0" w:beforeAutospacing="0" w:after="0"/>
      </w:pPr>
      <w:r>
        <w:t>It is helpful to use debugging skills and breakpoints to test certain things. For example</w:t>
      </w:r>
      <w:r w:rsidR="00280C62">
        <w:t xml:space="preserve">, </w:t>
      </w:r>
      <w:r>
        <w:t xml:space="preserve">you </w:t>
      </w:r>
      <w:r w:rsidR="00031BB0">
        <w:t xml:space="preserve">can </w:t>
      </w:r>
      <w:r>
        <w:t xml:space="preserve">make the ghosts move a </w:t>
      </w:r>
      <w:r w:rsidR="00031BB0">
        <w:t>specific</w:t>
      </w:r>
      <w:r>
        <w:t xml:space="preserve"> direction to hit one of the warps</w:t>
      </w:r>
      <w:r w:rsidR="005F7EC4">
        <w:t xml:space="preserve"> instead of just waiting </w:t>
      </w:r>
      <w:r w:rsidR="00031BB0">
        <w:t>for it to happen</w:t>
      </w:r>
      <w:r>
        <w:t>.</w:t>
      </w:r>
    </w:p>
    <w:p w:rsidR="00835BCB" w:rsidRDefault="00751AE5" w:rsidP="00835BCB">
      <w:pPr>
        <w:pStyle w:val="Heading1"/>
        <w:rPr>
          <w:sz w:val="36"/>
          <w:szCs w:val="36"/>
        </w:rPr>
      </w:pPr>
      <w:bookmarkStart w:id="10" w:name="_Toc383769551"/>
      <w:r>
        <w:rPr>
          <w:sz w:val="36"/>
          <w:szCs w:val="36"/>
        </w:rPr>
        <w:t>Extra</w:t>
      </w:r>
      <w:bookmarkEnd w:id="10"/>
    </w:p>
    <w:p w:rsidR="001F4238" w:rsidRDefault="001F4238" w:rsidP="001F4238">
      <w:pPr>
        <w:pStyle w:val="NormalWeb"/>
        <w:numPr>
          <w:ilvl w:val="0"/>
          <w:numId w:val="3"/>
        </w:numPr>
        <w:spacing w:before="0" w:beforeAutospacing="0" w:after="0"/>
      </w:pPr>
      <w:r>
        <w:t>Add a class for fruit that appears randomly in the maze and adds to the player’s score.</w:t>
      </w:r>
    </w:p>
    <w:p w:rsidR="00835BCB" w:rsidRDefault="00835BCB" w:rsidP="00835BCB">
      <w:pPr>
        <w:pStyle w:val="NormalWeb"/>
        <w:numPr>
          <w:ilvl w:val="0"/>
          <w:numId w:val="3"/>
        </w:numPr>
        <w:spacing w:before="0" w:beforeAutospacing="0" w:after="0"/>
      </w:pPr>
      <w:r>
        <w:t xml:space="preserve">AI </w:t>
      </w:r>
      <w:r w:rsidR="008D3A13">
        <w:t>has more complicated move logic</w:t>
      </w:r>
      <w:r w:rsidR="0075520B">
        <w:t xml:space="preserve"> to head toward the player.</w:t>
      </w:r>
    </w:p>
    <w:p w:rsidR="00B2121F" w:rsidRDefault="00B2121F" w:rsidP="00B2121F">
      <w:pPr>
        <w:pStyle w:val="NormalWeb"/>
        <w:numPr>
          <w:ilvl w:val="0"/>
          <w:numId w:val="3"/>
        </w:numPr>
        <w:spacing w:before="0" w:beforeAutospacing="0" w:after="0"/>
      </w:pPr>
      <w:r>
        <w:t>AI moves slower when player has a Power Pellet</w:t>
      </w:r>
      <w:r w:rsidR="00AF46A5">
        <w:t xml:space="preserve"> – every other time seems to work well</w:t>
      </w:r>
      <w:r w:rsidR="00280C62">
        <w:t>. M</w:t>
      </w:r>
      <w:r w:rsidR="00AF46A5">
        <w:t>ake sure they still alternate colors every frame.</w:t>
      </w:r>
    </w:p>
    <w:p w:rsidR="008D3A13" w:rsidRDefault="00280C62" w:rsidP="00835BCB">
      <w:pPr>
        <w:pStyle w:val="NormalWeb"/>
        <w:numPr>
          <w:ilvl w:val="0"/>
          <w:numId w:val="3"/>
        </w:numPr>
        <w:spacing w:before="0" w:beforeAutospacing="0" w:after="0"/>
      </w:pPr>
      <w:r>
        <w:t>Real-</w:t>
      </w:r>
      <w:r w:rsidR="008D3A13">
        <w:t xml:space="preserve">time </w:t>
      </w:r>
      <w:proofErr w:type="spellStart"/>
      <w:r w:rsidR="008D3A13">
        <w:t>gamepl</w:t>
      </w:r>
      <w:r w:rsidR="00AF7FD1">
        <w:t>ay</w:t>
      </w:r>
      <w:proofErr w:type="spellEnd"/>
      <w:r w:rsidR="00AF7FD1">
        <w:t xml:space="preserve"> – AI moves even if we don’t (</w:t>
      </w:r>
      <w:r w:rsidR="008D3A13">
        <w:t>will probably need to add some calls to Sleep or add timers to the AI to keep the speed of the game manageable</w:t>
      </w:r>
      <w:r w:rsidR="00AF7FD1">
        <w:t>).</w:t>
      </w:r>
      <w:bookmarkEnd w:id="3"/>
    </w:p>
    <w:sectPr w:rsidR="008D3A13" w:rsidSect="00892B0D">
      <w:footerReference w:type="default" r:id="rId10"/>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D2C" w:rsidRDefault="00DC5D2C" w:rsidP="00485C66">
      <w:pPr>
        <w:spacing w:after="0" w:line="240" w:lineRule="auto"/>
      </w:pPr>
      <w:r>
        <w:separator/>
      </w:r>
    </w:p>
  </w:endnote>
  <w:endnote w:type="continuationSeparator" w:id="0">
    <w:p w:rsidR="00DC5D2C" w:rsidRDefault="00DC5D2C"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1F" w:rsidRPr="00485C66" w:rsidRDefault="00B2121F" w:rsidP="00485C66">
    <w:pPr>
      <w:pStyle w:val="Footer"/>
      <w:tabs>
        <w:tab w:val="clear" w:pos="9360"/>
        <w:tab w:val="right" w:pos="10080"/>
      </w:tabs>
      <w:rPr>
        <w:sz w:val="24"/>
        <w:szCs w:val="24"/>
      </w:rPr>
    </w:pPr>
    <w:r w:rsidRPr="00485C66">
      <w:rPr>
        <w:sz w:val="24"/>
        <w:szCs w:val="24"/>
      </w:rPr>
      <w:t xml:space="preserve">Class: </w:t>
    </w:r>
    <w:fldSimple w:instr=" TITLE   \* MERGEFORMAT ">
      <w:r w:rsidRPr="00F4166F">
        <w:rPr>
          <w:sz w:val="24"/>
          <w:szCs w:val="24"/>
        </w:rPr>
        <w:t>Lab Project</w:t>
      </w:r>
    </w:fldSimple>
    <w:r w:rsidRPr="00485C66">
      <w:rPr>
        <w:sz w:val="24"/>
        <w:szCs w:val="24"/>
      </w:rPr>
      <w:tab/>
    </w:r>
    <w:r w:rsidRPr="00485C66">
      <w:rPr>
        <w:sz w:val="24"/>
        <w:szCs w:val="24"/>
      </w:rPr>
      <w:tab/>
      <w:t xml:space="preserve">Pg. </w:t>
    </w:r>
    <w:r w:rsidR="00CE711A" w:rsidRPr="00485C66">
      <w:rPr>
        <w:sz w:val="24"/>
        <w:szCs w:val="24"/>
      </w:rPr>
      <w:fldChar w:fldCharType="begin"/>
    </w:r>
    <w:r w:rsidRPr="00485C66">
      <w:rPr>
        <w:sz w:val="24"/>
        <w:szCs w:val="24"/>
      </w:rPr>
      <w:instrText xml:space="preserve"> PAGE   \* MERGEFORMAT </w:instrText>
    </w:r>
    <w:r w:rsidR="00CE711A" w:rsidRPr="00485C66">
      <w:rPr>
        <w:sz w:val="24"/>
        <w:szCs w:val="24"/>
      </w:rPr>
      <w:fldChar w:fldCharType="separate"/>
    </w:r>
    <w:r w:rsidR="00475AFD">
      <w:rPr>
        <w:noProof/>
        <w:sz w:val="24"/>
        <w:szCs w:val="24"/>
      </w:rPr>
      <w:t>1</w:t>
    </w:r>
    <w:r w:rsidR="00CE711A" w:rsidRPr="00485C66">
      <w:rPr>
        <w:sz w:val="24"/>
        <w:szCs w:val="24"/>
      </w:rPr>
      <w:fldChar w:fldCharType="end"/>
    </w:r>
  </w:p>
  <w:p w:rsidR="00B2121F" w:rsidRDefault="00B212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D2C" w:rsidRDefault="00DC5D2C" w:rsidP="00485C66">
      <w:pPr>
        <w:spacing w:after="0" w:line="240" w:lineRule="auto"/>
      </w:pPr>
      <w:r>
        <w:separator/>
      </w:r>
    </w:p>
  </w:footnote>
  <w:footnote w:type="continuationSeparator" w:id="0">
    <w:p w:rsidR="00DC5D2C" w:rsidRDefault="00DC5D2C"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B4754"/>
    <w:multiLevelType w:val="hybridMultilevel"/>
    <w:tmpl w:val="3652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C589D"/>
    <w:multiLevelType w:val="hybridMultilevel"/>
    <w:tmpl w:val="A2C6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25960"/>
    <w:multiLevelType w:val="hybridMultilevel"/>
    <w:tmpl w:val="21B0D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A72CFE"/>
    <w:multiLevelType w:val="hybridMultilevel"/>
    <w:tmpl w:val="58C8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00FFD"/>
    <w:multiLevelType w:val="hybridMultilevel"/>
    <w:tmpl w:val="046C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C00E5"/>
    <w:multiLevelType w:val="hybridMultilevel"/>
    <w:tmpl w:val="EF36A2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AB6AB1"/>
    <w:multiLevelType w:val="hybridMultilevel"/>
    <w:tmpl w:val="9D567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B42A7"/>
    <w:multiLevelType w:val="hybridMultilevel"/>
    <w:tmpl w:val="6A6C49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D52032"/>
    <w:multiLevelType w:val="hybridMultilevel"/>
    <w:tmpl w:val="BE208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CE511DF"/>
    <w:multiLevelType w:val="hybridMultilevel"/>
    <w:tmpl w:val="8AE2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D6236"/>
    <w:multiLevelType w:val="hybridMultilevel"/>
    <w:tmpl w:val="FA401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EA42F1"/>
    <w:multiLevelType w:val="hybridMultilevel"/>
    <w:tmpl w:val="C246B2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5"/>
  </w:num>
  <w:num w:numId="4">
    <w:abstractNumId w:val="4"/>
  </w:num>
  <w:num w:numId="5">
    <w:abstractNumId w:val="3"/>
  </w:num>
  <w:num w:numId="6">
    <w:abstractNumId w:val="0"/>
  </w:num>
  <w:num w:numId="7">
    <w:abstractNumId w:val="1"/>
  </w:num>
  <w:num w:numId="8">
    <w:abstractNumId w:val="9"/>
  </w:num>
  <w:num w:numId="9">
    <w:abstractNumId w:val="11"/>
  </w:num>
  <w:num w:numId="10">
    <w:abstractNumId w:val="8"/>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E68DA"/>
    <w:rsid w:val="00004479"/>
    <w:rsid w:val="00005A23"/>
    <w:rsid w:val="00022195"/>
    <w:rsid w:val="00030ECC"/>
    <w:rsid w:val="00031BB0"/>
    <w:rsid w:val="00040CEB"/>
    <w:rsid w:val="0004513B"/>
    <w:rsid w:val="00050F2B"/>
    <w:rsid w:val="000511EA"/>
    <w:rsid w:val="00055C3D"/>
    <w:rsid w:val="00057470"/>
    <w:rsid w:val="0006202F"/>
    <w:rsid w:val="000910E0"/>
    <w:rsid w:val="000952FF"/>
    <w:rsid w:val="0009793E"/>
    <w:rsid w:val="000D1DC7"/>
    <w:rsid w:val="000D2FAC"/>
    <w:rsid w:val="000E38AD"/>
    <w:rsid w:val="000F18EE"/>
    <w:rsid w:val="000F6911"/>
    <w:rsid w:val="0010191C"/>
    <w:rsid w:val="001024CD"/>
    <w:rsid w:val="001056C1"/>
    <w:rsid w:val="001115DF"/>
    <w:rsid w:val="001236D6"/>
    <w:rsid w:val="00143D3E"/>
    <w:rsid w:val="001518D4"/>
    <w:rsid w:val="00154A31"/>
    <w:rsid w:val="00160A09"/>
    <w:rsid w:val="001614B9"/>
    <w:rsid w:val="00164695"/>
    <w:rsid w:val="001869E2"/>
    <w:rsid w:val="00186BDD"/>
    <w:rsid w:val="001922FE"/>
    <w:rsid w:val="001A305D"/>
    <w:rsid w:val="001B323F"/>
    <w:rsid w:val="001B4DDA"/>
    <w:rsid w:val="001D0419"/>
    <w:rsid w:val="001F04AA"/>
    <w:rsid w:val="001F19F8"/>
    <w:rsid w:val="001F395B"/>
    <w:rsid w:val="001F3FCB"/>
    <w:rsid w:val="001F4238"/>
    <w:rsid w:val="001F4C2B"/>
    <w:rsid w:val="0020072C"/>
    <w:rsid w:val="0020379B"/>
    <w:rsid w:val="00207391"/>
    <w:rsid w:val="00211F40"/>
    <w:rsid w:val="00217E29"/>
    <w:rsid w:val="00251BC8"/>
    <w:rsid w:val="002529B8"/>
    <w:rsid w:val="0025757E"/>
    <w:rsid w:val="002705AB"/>
    <w:rsid w:val="00280C62"/>
    <w:rsid w:val="00287354"/>
    <w:rsid w:val="0029031E"/>
    <w:rsid w:val="0029387C"/>
    <w:rsid w:val="00294368"/>
    <w:rsid w:val="0029582E"/>
    <w:rsid w:val="002B4D4E"/>
    <w:rsid w:val="002B6A9C"/>
    <w:rsid w:val="002C06C8"/>
    <w:rsid w:val="002C2DDE"/>
    <w:rsid w:val="002C6246"/>
    <w:rsid w:val="002D0E65"/>
    <w:rsid w:val="002D39DB"/>
    <w:rsid w:val="002E78D5"/>
    <w:rsid w:val="002F1DD8"/>
    <w:rsid w:val="00310C88"/>
    <w:rsid w:val="00313E70"/>
    <w:rsid w:val="00324201"/>
    <w:rsid w:val="0035134F"/>
    <w:rsid w:val="00351D5F"/>
    <w:rsid w:val="00353EC6"/>
    <w:rsid w:val="00353F76"/>
    <w:rsid w:val="00356CFC"/>
    <w:rsid w:val="00373998"/>
    <w:rsid w:val="00373ED5"/>
    <w:rsid w:val="00390D0A"/>
    <w:rsid w:val="00392745"/>
    <w:rsid w:val="003965AC"/>
    <w:rsid w:val="003A7E2F"/>
    <w:rsid w:val="003B5539"/>
    <w:rsid w:val="003D2487"/>
    <w:rsid w:val="003D466D"/>
    <w:rsid w:val="003D4C12"/>
    <w:rsid w:val="003F0577"/>
    <w:rsid w:val="00406209"/>
    <w:rsid w:val="004147D4"/>
    <w:rsid w:val="00422525"/>
    <w:rsid w:val="0042422A"/>
    <w:rsid w:val="00440BF5"/>
    <w:rsid w:val="004608E7"/>
    <w:rsid w:val="00475AFD"/>
    <w:rsid w:val="00481D02"/>
    <w:rsid w:val="00485C66"/>
    <w:rsid w:val="00487934"/>
    <w:rsid w:val="0049419B"/>
    <w:rsid w:val="004B0BA2"/>
    <w:rsid w:val="004B4700"/>
    <w:rsid w:val="004C414F"/>
    <w:rsid w:val="004C5ABC"/>
    <w:rsid w:val="004D593C"/>
    <w:rsid w:val="004F19AD"/>
    <w:rsid w:val="00500C9D"/>
    <w:rsid w:val="005071E0"/>
    <w:rsid w:val="005268B2"/>
    <w:rsid w:val="00547569"/>
    <w:rsid w:val="005571B1"/>
    <w:rsid w:val="00560E7A"/>
    <w:rsid w:val="00567EF1"/>
    <w:rsid w:val="00570158"/>
    <w:rsid w:val="0057324F"/>
    <w:rsid w:val="005779FB"/>
    <w:rsid w:val="00581D70"/>
    <w:rsid w:val="005852EC"/>
    <w:rsid w:val="00585559"/>
    <w:rsid w:val="005858D7"/>
    <w:rsid w:val="005901A0"/>
    <w:rsid w:val="00597F99"/>
    <w:rsid w:val="005C499B"/>
    <w:rsid w:val="005C597A"/>
    <w:rsid w:val="005C7D57"/>
    <w:rsid w:val="005D3E61"/>
    <w:rsid w:val="005E2F36"/>
    <w:rsid w:val="005F147D"/>
    <w:rsid w:val="005F7EC4"/>
    <w:rsid w:val="0060040E"/>
    <w:rsid w:val="006060C2"/>
    <w:rsid w:val="00623515"/>
    <w:rsid w:val="00631836"/>
    <w:rsid w:val="006404B7"/>
    <w:rsid w:val="00643EA7"/>
    <w:rsid w:val="00647404"/>
    <w:rsid w:val="006551D6"/>
    <w:rsid w:val="0065712C"/>
    <w:rsid w:val="00663BD1"/>
    <w:rsid w:val="006659BC"/>
    <w:rsid w:val="00670800"/>
    <w:rsid w:val="00673792"/>
    <w:rsid w:val="0067759D"/>
    <w:rsid w:val="006819DF"/>
    <w:rsid w:val="00684E3E"/>
    <w:rsid w:val="0069109A"/>
    <w:rsid w:val="006A294D"/>
    <w:rsid w:val="006A3C8F"/>
    <w:rsid w:val="006B45D9"/>
    <w:rsid w:val="006C361F"/>
    <w:rsid w:val="006C40B9"/>
    <w:rsid w:val="006D7154"/>
    <w:rsid w:val="006E1B0B"/>
    <w:rsid w:val="006F2682"/>
    <w:rsid w:val="006F2969"/>
    <w:rsid w:val="006F35F1"/>
    <w:rsid w:val="00704F8E"/>
    <w:rsid w:val="0071430D"/>
    <w:rsid w:val="00716898"/>
    <w:rsid w:val="00722280"/>
    <w:rsid w:val="007243C3"/>
    <w:rsid w:val="007269C2"/>
    <w:rsid w:val="0073402F"/>
    <w:rsid w:val="00737E9C"/>
    <w:rsid w:val="00742980"/>
    <w:rsid w:val="00744EA4"/>
    <w:rsid w:val="007506A2"/>
    <w:rsid w:val="00751AE5"/>
    <w:rsid w:val="00751E4C"/>
    <w:rsid w:val="0075520B"/>
    <w:rsid w:val="007573BF"/>
    <w:rsid w:val="00761918"/>
    <w:rsid w:val="007620B1"/>
    <w:rsid w:val="00762904"/>
    <w:rsid w:val="00774AE0"/>
    <w:rsid w:val="0077507C"/>
    <w:rsid w:val="00781660"/>
    <w:rsid w:val="007865CE"/>
    <w:rsid w:val="007868F6"/>
    <w:rsid w:val="00786D5D"/>
    <w:rsid w:val="00797FDC"/>
    <w:rsid w:val="007A1EEE"/>
    <w:rsid w:val="007B57CF"/>
    <w:rsid w:val="007C4E0C"/>
    <w:rsid w:val="007C63FC"/>
    <w:rsid w:val="007D3146"/>
    <w:rsid w:val="007E5F8F"/>
    <w:rsid w:val="007F22F4"/>
    <w:rsid w:val="007F4219"/>
    <w:rsid w:val="0080317A"/>
    <w:rsid w:val="00806295"/>
    <w:rsid w:val="00813E61"/>
    <w:rsid w:val="0082014C"/>
    <w:rsid w:val="00827C56"/>
    <w:rsid w:val="00827DB8"/>
    <w:rsid w:val="00835972"/>
    <w:rsid w:val="00835BCB"/>
    <w:rsid w:val="00836CA2"/>
    <w:rsid w:val="00846B5E"/>
    <w:rsid w:val="0084700C"/>
    <w:rsid w:val="00850CE3"/>
    <w:rsid w:val="00852730"/>
    <w:rsid w:val="008546F6"/>
    <w:rsid w:val="00874AC1"/>
    <w:rsid w:val="00891FBD"/>
    <w:rsid w:val="00892B0D"/>
    <w:rsid w:val="008A1D8D"/>
    <w:rsid w:val="008B41A0"/>
    <w:rsid w:val="008B5776"/>
    <w:rsid w:val="008C360B"/>
    <w:rsid w:val="008C4A56"/>
    <w:rsid w:val="008D029F"/>
    <w:rsid w:val="008D3A13"/>
    <w:rsid w:val="008D5F7F"/>
    <w:rsid w:val="00905F9F"/>
    <w:rsid w:val="009132F8"/>
    <w:rsid w:val="00926DF1"/>
    <w:rsid w:val="009272C7"/>
    <w:rsid w:val="0094125E"/>
    <w:rsid w:val="009421B7"/>
    <w:rsid w:val="0095181C"/>
    <w:rsid w:val="009548DB"/>
    <w:rsid w:val="00955400"/>
    <w:rsid w:val="00961812"/>
    <w:rsid w:val="00962ACE"/>
    <w:rsid w:val="00965C1C"/>
    <w:rsid w:val="0096638C"/>
    <w:rsid w:val="00985DFE"/>
    <w:rsid w:val="00987262"/>
    <w:rsid w:val="0099391E"/>
    <w:rsid w:val="00997F97"/>
    <w:rsid w:val="009A076C"/>
    <w:rsid w:val="009A07B3"/>
    <w:rsid w:val="009A355D"/>
    <w:rsid w:val="009A46D9"/>
    <w:rsid w:val="009B3706"/>
    <w:rsid w:val="009C158A"/>
    <w:rsid w:val="009D6B9F"/>
    <w:rsid w:val="009E68DA"/>
    <w:rsid w:val="009E6BF1"/>
    <w:rsid w:val="009E6F39"/>
    <w:rsid w:val="009F0569"/>
    <w:rsid w:val="009F2F30"/>
    <w:rsid w:val="00A02A6B"/>
    <w:rsid w:val="00A109AD"/>
    <w:rsid w:val="00A13D9A"/>
    <w:rsid w:val="00A42109"/>
    <w:rsid w:val="00A52F26"/>
    <w:rsid w:val="00A715C3"/>
    <w:rsid w:val="00A72409"/>
    <w:rsid w:val="00A73584"/>
    <w:rsid w:val="00A74C51"/>
    <w:rsid w:val="00A80358"/>
    <w:rsid w:val="00A815D9"/>
    <w:rsid w:val="00A8261A"/>
    <w:rsid w:val="00A83BB4"/>
    <w:rsid w:val="00A96EE8"/>
    <w:rsid w:val="00AA422E"/>
    <w:rsid w:val="00AB58F1"/>
    <w:rsid w:val="00AC085E"/>
    <w:rsid w:val="00AC0E00"/>
    <w:rsid w:val="00AC144F"/>
    <w:rsid w:val="00AC30A1"/>
    <w:rsid w:val="00AE3588"/>
    <w:rsid w:val="00AF46A5"/>
    <w:rsid w:val="00AF57BA"/>
    <w:rsid w:val="00AF6FE7"/>
    <w:rsid w:val="00AF7FD1"/>
    <w:rsid w:val="00B023BF"/>
    <w:rsid w:val="00B04159"/>
    <w:rsid w:val="00B06B09"/>
    <w:rsid w:val="00B2021B"/>
    <w:rsid w:val="00B2121F"/>
    <w:rsid w:val="00B35101"/>
    <w:rsid w:val="00B4257D"/>
    <w:rsid w:val="00B4762F"/>
    <w:rsid w:val="00B5634E"/>
    <w:rsid w:val="00B66762"/>
    <w:rsid w:val="00B77D9C"/>
    <w:rsid w:val="00B8405F"/>
    <w:rsid w:val="00B915AB"/>
    <w:rsid w:val="00B91DF3"/>
    <w:rsid w:val="00B91DFF"/>
    <w:rsid w:val="00BA359A"/>
    <w:rsid w:val="00BB1176"/>
    <w:rsid w:val="00BC17D1"/>
    <w:rsid w:val="00BC1C1B"/>
    <w:rsid w:val="00BC2C27"/>
    <w:rsid w:val="00BC50EE"/>
    <w:rsid w:val="00BE5D5E"/>
    <w:rsid w:val="00BF0DB2"/>
    <w:rsid w:val="00C12506"/>
    <w:rsid w:val="00C263DA"/>
    <w:rsid w:val="00C360C4"/>
    <w:rsid w:val="00C44EED"/>
    <w:rsid w:val="00C46E59"/>
    <w:rsid w:val="00C50D3A"/>
    <w:rsid w:val="00C57657"/>
    <w:rsid w:val="00C601C7"/>
    <w:rsid w:val="00C60CB1"/>
    <w:rsid w:val="00C73CAB"/>
    <w:rsid w:val="00C759D6"/>
    <w:rsid w:val="00C808B4"/>
    <w:rsid w:val="00C95D7F"/>
    <w:rsid w:val="00C96D5A"/>
    <w:rsid w:val="00CA44B4"/>
    <w:rsid w:val="00CA4923"/>
    <w:rsid w:val="00CB5822"/>
    <w:rsid w:val="00CB743B"/>
    <w:rsid w:val="00CC0C3A"/>
    <w:rsid w:val="00CC2E03"/>
    <w:rsid w:val="00CC4F14"/>
    <w:rsid w:val="00CD2961"/>
    <w:rsid w:val="00CD4949"/>
    <w:rsid w:val="00CD7181"/>
    <w:rsid w:val="00CD7E1F"/>
    <w:rsid w:val="00CE711A"/>
    <w:rsid w:val="00CF504E"/>
    <w:rsid w:val="00D10BFA"/>
    <w:rsid w:val="00D1190D"/>
    <w:rsid w:val="00D11FEF"/>
    <w:rsid w:val="00D1356B"/>
    <w:rsid w:val="00D21CE9"/>
    <w:rsid w:val="00D226F9"/>
    <w:rsid w:val="00D255C2"/>
    <w:rsid w:val="00D4195F"/>
    <w:rsid w:val="00D45176"/>
    <w:rsid w:val="00D462B5"/>
    <w:rsid w:val="00D4734A"/>
    <w:rsid w:val="00D52CC5"/>
    <w:rsid w:val="00D56A78"/>
    <w:rsid w:val="00D76C2C"/>
    <w:rsid w:val="00D91281"/>
    <w:rsid w:val="00D96707"/>
    <w:rsid w:val="00D96D8C"/>
    <w:rsid w:val="00DB648F"/>
    <w:rsid w:val="00DC23A9"/>
    <w:rsid w:val="00DC5D2C"/>
    <w:rsid w:val="00DD394F"/>
    <w:rsid w:val="00E066B2"/>
    <w:rsid w:val="00E134DE"/>
    <w:rsid w:val="00E23C3F"/>
    <w:rsid w:val="00E35A47"/>
    <w:rsid w:val="00E40787"/>
    <w:rsid w:val="00E421BF"/>
    <w:rsid w:val="00E42BE9"/>
    <w:rsid w:val="00E46018"/>
    <w:rsid w:val="00E477AC"/>
    <w:rsid w:val="00E47E34"/>
    <w:rsid w:val="00E57FB8"/>
    <w:rsid w:val="00E62A6E"/>
    <w:rsid w:val="00E64D8D"/>
    <w:rsid w:val="00E67B88"/>
    <w:rsid w:val="00E76323"/>
    <w:rsid w:val="00E92BA0"/>
    <w:rsid w:val="00E96A70"/>
    <w:rsid w:val="00EA1E33"/>
    <w:rsid w:val="00EA2713"/>
    <w:rsid w:val="00EA3D01"/>
    <w:rsid w:val="00EB01CB"/>
    <w:rsid w:val="00EC2E2C"/>
    <w:rsid w:val="00EC5F6A"/>
    <w:rsid w:val="00ED1BFB"/>
    <w:rsid w:val="00EF2EEB"/>
    <w:rsid w:val="00EF302D"/>
    <w:rsid w:val="00F05F86"/>
    <w:rsid w:val="00F11317"/>
    <w:rsid w:val="00F25CD4"/>
    <w:rsid w:val="00F30E2C"/>
    <w:rsid w:val="00F310C1"/>
    <w:rsid w:val="00F327EC"/>
    <w:rsid w:val="00F40B6B"/>
    <w:rsid w:val="00F4166F"/>
    <w:rsid w:val="00F42617"/>
    <w:rsid w:val="00F43515"/>
    <w:rsid w:val="00F451CD"/>
    <w:rsid w:val="00F604C2"/>
    <w:rsid w:val="00F75533"/>
    <w:rsid w:val="00F76869"/>
    <w:rsid w:val="00F82BD9"/>
    <w:rsid w:val="00F83DFE"/>
    <w:rsid w:val="00F86102"/>
    <w:rsid w:val="00F93840"/>
    <w:rsid w:val="00FA0EFC"/>
    <w:rsid w:val="00FB16AD"/>
    <w:rsid w:val="00FB5AE0"/>
    <w:rsid w:val="00FB5BC3"/>
    <w:rsid w:val="00FB69E5"/>
    <w:rsid w:val="00FB7D61"/>
    <w:rsid w:val="00FC7BFC"/>
    <w:rsid w:val="00FD44E8"/>
    <w:rsid w:val="00FE3951"/>
    <w:rsid w:val="00FE7FAA"/>
    <w:rsid w:val="00FF5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A02A6B"/>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55D"/>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55D"/>
    <w:rPr>
      <w:rFonts w:ascii="Arial" w:eastAsiaTheme="majorEastAsia" w:hAnsi="Arial" w:cstheme="majorBidi"/>
      <w:b/>
      <w:bCs/>
      <w:color w:val="4F81BD" w:themeColor="accent1"/>
      <w:sz w:val="28"/>
      <w:szCs w:val="26"/>
    </w:rPr>
  </w:style>
  <w:style w:type="paragraph" w:styleId="NoSpacing">
    <w:name w:val="No Spacing"/>
    <w:uiPriority w:val="1"/>
    <w:qFormat/>
    <w:rsid w:val="00892B0D"/>
    <w:pPr>
      <w:spacing w:after="0" w:line="240" w:lineRule="auto"/>
    </w:pPr>
  </w:style>
  <w:style w:type="character" w:customStyle="1" w:styleId="Heading1Char">
    <w:name w:val="Heading 1 Char"/>
    <w:basedOn w:val="DefaultParagraphFont"/>
    <w:link w:val="Heading1"/>
    <w:uiPriority w:val="9"/>
    <w:rsid w:val="00A02A6B"/>
    <w:rPr>
      <w:rFonts w:ascii="Arial" w:eastAsiaTheme="majorEastAsia" w:hAnsi="Arial"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26F9"/>
    <w:rPr>
      <w:color w:val="800080" w:themeColor="followedHyperlink"/>
      <w:u w:val="single"/>
    </w:rPr>
  </w:style>
  <w:style w:type="paragraph" w:styleId="ListParagraph">
    <w:name w:val="List Paragraph"/>
    <w:basedOn w:val="Normal"/>
    <w:uiPriority w:val="34"/>
    <w:qFormat/>
    <w:rsid w:val="002C6246"/>
    <w:pPr>
      <w:ind w:left="720"/>
      <w:contextualSpacing/>
    </w:pPr>
  </w:style>
  <w:style w:type="table" w:styleId="TableGrid">
    <w:name w:val="Table Grid"/>
    <w:basedOn w:val="TableNormal"/>
    <w:uiPriority w:val="59"/>
    <w:rsid w:val="008D3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notable">
    <w:name w:val="Heading2 - no table"/>
    <w:basedOn w:val="Heading2"/>
    <w:link w:val="Heading2-notableChar"/>
    <w:qFormat/>
    <w:rsid w:val="00324201"/>
    <w:pPr>
      <w:ind w:left="648" w:firstLine="432"/>
      <w:outlineLvl w:val="9"/>
    </w:pPr>
  </w:style>
  <w:style w:type="character" w:customStyle="1" w:styleId="Heading2-notableChar">
    <w:name w:val="Heading2 - no table Char"/>
    <w:basedOn w:val="Heading2Char"/>
    <w:link w:val="Heading2-notable"/>
    <w:rsid w:val="00324201"/>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uswzriFIf_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cintyre\Desktop\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97D46-8393-4E83-8301-CEC6E1A1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998</TotalTime>
  <Pages>8</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17101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cp:lastModifiedBy>Arthur Johnson Jr.</cp:lastModifiedBy>
  <cp:revision>149</cp:revision>
  <cp:lastPrinted>2009-06-23T22:09:00Z</cp:lastPrinted>
  <dcterms:created xsi:type="dcterms:W3CDTF">2011-12-22T18:53:00Z</dcterms:created>
  <dcterms:modified xsi:type="dcterms:W3CDTF">2014-03-28T15:30:00Z</dcterms:modified>
  <cp:contentStatus/>
</cp:coreProperties>
</file>